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4B84" w14:textId="6BF069A8" w:rsidR="0015381B" w:rsidRPr="00F461A5" w:rsidRDefault="009E3025" w:rsidP="009A247B">
      <w:pPr>
        <w:spacing w:line="360" w:lineRule="auto"/>
        <w:jc w:val="center"/>
        <w:rPr>
          <w:lang w:val="en-GB"/>
        </w:rPr>
      </w:pPr>
      <w:bookmarkStart w:id="0" w:name="xgraphic"/>
      <w:r w:rsidRPr="00F461A5">
        <w:rPr>
          <w:noProof/>
          <w:lang w:val="en-GB"/>
        </w:rPr>
        <w:drawing>
          <wp:inline distT="0" distB="0" distL="0" distR="0" wp14:anchorId="0659C98C" wp14:editId="3301ED11">
            <wp:extent cx="2188845" cy="21888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845" cy="2188845"/>
                    </a:xfrm>
                    <a:prstGeom prst="rect">
                      <a:avLst/>
                    </a:prstGeom>
                    <a:noFill/>
                    <a:ln>
                      <a:noFill/>
                    </a:ln>
                  </pic:spPr>
                </pic:pic>
              </a:graphicData>
            </a:graphic>
          </wp:inline>
        </w:drawing>
      </w:r>
    </w:p>
    <w:p w14:paraId="2BA0FAB8" w14:textId="77777777" w:rsidR="0015381B" w:rsidRPr="00F461A5" w:rsidRDefault="0015381B" w:rsidP="009A247B">
      <w:pPr>
        <w:spacing w:line="360" w:lineRule="auto"/>
        <w:jc w:val="center"/>
        <w:rPr>
          <w:b/>
          <w:i/>
          <w:sz w:val="32"/>
          <w:lang w:val="en-GB"/>
        </w:rPr>
      </w:pPr>
      <w:r w:rsidRPr="00F461A5">
        <w:rPr>
          <w:b/>
          <w:i/>
          <w:sz w:val="32"/>
          <w:lang w:val="en-GB"/>
        </w:rPr>
        <w:t xml:space="preserve">Bilkent University </w:t>
      </w:r>
    </w:p>
    <w:p w14:paraId="59BF30AC" w14:textId="77777777" w:rsidR="0015381B" w:rsidRPr="00F461A5" w:rsidRDefault="0015381B" w:rsidP="009A247B">
      <w:pPr>
        <w:spacing w:line="360" w:lineRule="auto"/>
        <w:jc w:val="center"/>
        <w:rPr>
          <w:b/>
          <w:i/>
          <w:sz w:val="32"/>
          <w:lang w:val="en-GB"/>
        </w:rPr>
      </w:pPr>
      <w:r w:rsidRPr="00F461A5">
        <w:rPr>
          <w:b/>
          <w:i/>
          <w:sz w:val="32"/>
          <w:lang w:val="en-GB"/>
        </w:rPr>
        <w:t>Department of Computer Engineering</w:t>
      </w:r>
    </w:p>
    <w:p w14:paraId="16BB096F" w14:textId="77777777" w:rsidR="0015381B" w:rsidRPr="00F461A5" w:rsidRDefault="0015381B" w:rsidP="009A247B">
      <w:pPr>
        <w:spacing w:line="360" w:lineRule="auto"/>
        <w:jc w:val="center"/>
        <w:rPr>
          <w:b/>
          <w:sz w:val="40"/>
          <w:lang w:val="en-GB"/>
        </w:rPr>
      </w:pPr>
      <w:r w:rsidRPr="00F461A5">
        <w:rPr>
          <w:b/>
          <w:sz w:val="40"/>
          <w:lang w:val="en-GB"/>
        </w:rPr>
        <w:t>Senior Design Project</w:t>
      </w:r>
    </w:p>
    <w:p w14:paraId="20659DB9" w14:textId="77777777" w:rsidR="0015381B" w:rsidRPr="00F461A5" w:rsidRDefault="0015381B" w:rsidP="009A247B">
      <w:pPr>
        <w:spacing w:line="360" w:lineRule="auto"/>
        <w:jc w:val="center"/>
        <w:rPr>
          <w:b/>
          <w:sz w:val="40"/>
          <w:lang w:val="en-GB"/>
        </w:rPr>
      </w:pPr>
    </w:p>
    <w:p w14:paraId="75609719" w14:textId="77777777" w:rsidR="0015381B" w:rsidRPr="00F461A5" w:rsidRDefault="0015381B" w:rsidP="009A247B">
      <w:pPr>
        <w:spacing w:line="360" w:lineRule="auto"/>
        <w:jc w:val="center"/>
        <w:rPr>
          <w:b/>
          <w:sz w:val="40"/>
          <w:lang w:val="en-GB"/>
        </w:rPr>
      </w:pPr>
    </w:p>
    <w:p w14:paraId="15919292" w14:textId="77777777" w:rsidR="0015381B" w:rsidRPr="00F461A5" w:rsidRDefault="0015381B" w:rsidP="009A247B">
      <w:pPr>
        <w:spacing w:line="360" w:lineRule="auto"/>
        <w:jc w:val="center"/>
        <w:rPr>
          <w:b/>
          <w:lang w:val="en-GB"/>
        </w:rPr>
      </w:pPr>
      <w:r w:rsidRPr="00F461A5">
        <w:rPr>
          <w:b/>
          <w:lang w:val="en-GB"/>
        </w:rPr>
        <w:t>Project Analysis Report</w:t>
      </w:r>
    </w:p>
    <w:p w14:paraId="0CB0A184" w14:textId="77777777" w:rsidR="0015381B" w:rsidRPr="00F461A5" w:rsidRDefault="0015381B" w:rsidP="009A247B">
      <w:pPr>
        <w:spacing w:line="360" w:lineRule="auto"/>
        <w:jc w:val="center"/>
        <w:rPr>
          <w:lang w:val="en-GB"/>
        </w:rPr>
      </w:pPr>
      <w:r w:rsidRPr="00F461A5">
        <w:rPr>
          <w:b/>
          <w:lang w:val="en-GB"/>
        </w:rPr>
        <w:t>Project Name:</w:t>
      </w:r>
      <w:r w:rsidRPr="00F461A5">
        <w:rPr>
          <w:lang w:val="en-GB"/>
        </w:rPr>
        <w:t xml:space="preserve"> Espionage</w:t>
      </w:r>
    </w:p>
    <w:p w14:paraId="6F30FA73" w14:textId="77777777" w:rsidR="0015381B" w:rsidRPr="00F461A5" w:rsidRDefault="0015381B" w:rsidP="009A247B">
      <w:pPr>
        <w:spacing w:line="360" w:lineRule="auto"/>
        <w:jc w:val="center"/>
        <w:rPr>
          <w:lang w:val="en-GB"/>
        </w:rPr>
      </w:pPr>
    </w:p>
    <w:p w14:paraId="45050224" w14:textId="77777777" w:rsidR="0015381B" w:rsidRPr="00F461A5" w:rsidRDefault="0015381B" w:rsidP="009A247B">
      <w:pPr>
        <w:spacing w:line="360" w:lineRule="auto"/>
        <w:jc w:val="center"/>
        <w:rPr>
          <w:lang w:val="en-GB"/>
        </w:rPr>
      </w:pPr>
    </w:p>
    <w:p w14:paraId="6C2FFC5D" w14:textId="77777777" w:rsidR="0015381B" w:rsidRPr="00F461A5" w:rsidRDefault="0015381B" w:rsidP="009A247B">
      <w:pPr>
        <w:spacing w:line="360" w:lineRule="auto"/>
        <w:jc w:val="center"/>
        <w:rPr>
          <w:b/>
          <w:lang w:val="en-GB"/>
        </w:rPr>
      </w:pPr>
      <w:r w:rsidRPr="00F461A5">
        <w:rPr>
          <w:b/>
          <w:lang w:val="en-GB"/>
        </w:rPr>
        <w:t>Project Group Members:</w:t>
      </w:r>
    </w:p>
    <w:p w14:paraId="07F15B19" w14:textId="77777777" w:rsidR="0015381B" w:rsidRPr="00F461A5" w:rsidRDefault="0015381B" w:rsidP="009A247B">
      <w:pPr>
        <w:spacing w:line="360" w:lineRule="auto"/>
        <w:ind w:left="2520"/>
        <w:rPr>
          <w:lang w:val="en-GB"/>
        </w:rPr>
      </w:pPr>
      <w:r w:rsidRPr="00F461A5">
        <w:rPr>
          <w:lang w:val="en-GB"/>
        </w:rPr>
        <w:t>Özgür Öney</w:t>
      </w:r>
      <w:r w:rsidRPr="00F461A5">
        <w:rPr>
          <w:lang w:val="en-GB"/>
        </w:rPr>
        <w:tab/>
      </w:r>
      <w:r w:rsidRPr="00F461A5">
        <w:rPr>
          <w:lang w:val="en-GB"/>
        </w:rPr>
        <w:tab/>
      </w:r>
      <w:r w:rsidRPr="00F461A5">
        <w:rPr>
          <w:lang w:val="en-GB"/>
        </w:rPr>
        <w:tab/>
      </w:r>
      <w:r w:rsidRPr="00F461A5">
        <w:rPr>
          <w:lang w:val="en-GB"/>
        </w:rPr>
        <w:tab/>
        <w:t>21101821</w:t>
      </w:r>
    </w:p>
    <w:p w14:paraId="5140835B" w14:textId="77777777" w:rsidR="0015381B" w:rsidRPr="00F461A5" w:rsidRDefault="0015381B" w:rsidP="009A247B">
      <w:pPr>
        <w:spacing w:line="360" w:lineRule="auto"/>
        <w:ind w:left="2520"/>
        <w:rPr>
          <w:lang w:val="en-GB"/>
        </w:rPr>
      </w:pPr>
      <w:r w:rsidRPr="00F461A5">
        <w:rPr>
          <w:lang w:val="en-GB"/>
        </w:rPr>
        <w:t>Ahmet Safa Kayhan</w:t>
      </w:r>
      <w:r w:rsidRPr="00F461A5">
        <w:rPr>
          <w:lang w:val="en-GB"/>
        </w:rPr>
        <w:tab/>
      </w:r>
      <w:r w:rsidRPr="00F461A5">
        <w:rPr>
          <w:lang w:val="en-GB"/>
        </w:rPr>
        <w:tab/>
        <w:t>21001532</w:t>
      </w:r>
      <w:r w:rsidRPr="00F461A5">
        <w:rPr>
          <w:lang w:val="en-GB"/>
        </w:rPr>
        <w:tab/>
      </w:r>
      <w:r w:rsidRPr="00F461A5">
        <w:rPr>
          <w:lang w:val="en-GB"/>
        </w:rPr>
        <w:tab/>
      </w:r>
    </w:p>
    <w:p w14:paraId="32FC1985" w14:textId="77777777" w:rsidR="0015381B" w:rsidRPr="00F461A5" w:rsidRDefault="0015381B" w:rsidP="009A247B">
      <w:pPr>
        <w:spacing w:line="360" w:lineRule="auto"/>
        <w:ind w:left="2520"/>
        <w:rPr>
          <w:lang w:val="en-GB"/>
        </w:rPr>
      </w:pPr>
      <w:r w:rsidRPr="00F461A5">
        <w:rPr>
          <w:lang w:val="en-GB"/>
        </w:rPr>
        <w:t>Selçuk Gülcan</w:t>
      </w:r>
      <w:r w:rsidRPr="00F461A5">
        <w:rPr>
          <w:lang w:val="en-GB"/>
        </w:rPr>
        <w:tab/>
      </w:r>
      <w:r w:rsidRPr="00F461A5">
        <w:rPr>
          <w:lang w:val="en-GB"/>
        </w:rPr>
        <w:tab/>
      </w:r>
      <w:r w:rsidRPr="00F461A5">
        <w:rPr>
          <w:lang w:val="en-GB"/>
        </w:rPr>
        <w:tab/>
      </w:r>
      <w:r w:rsidRPr="00F461A5">
        <w:rPr>
          <w:lang w:val="en-GB"/>
        </w:rPr>
        <w:tab/>
        <w:t>21101231</w:t>
      </w:r>
      <w:r w:rsidRPr="00F461A5">
        <w:rPr>
          <w:lang w:val="en-GB"/>
        </w:rPr>
        <w:tab/>
      </w:r>
    </w:p>
    <w:p w14:paraId="0C6BC688" w14:textId="77777777" w:rsidR="0015381B" w:rsidRPr="00F461A5" w:rsidRDefault="0015381B" w:rsidP="009A247B">
      <w:pPr>
        <w:spacing w:line="360" w:lineRule="auto"/>
        <w:ind w:left="2520"/>
        <w:rPr>
          <w:lang w:val="en-GB"/>
        </w:rPr>
      </w:pPr>
      <w:r w:rsidRPr="00F461A5">
        <w:rPr>
          <w:lang w:val="en-GB"/>
        </w:rPr>
        <w:t>Ateş Balcı</w:t>
      </w:r>
      <w:r w:rsidRPr="00F461A5">
        <w:rPr>
          <w:lang w:val="en-GB"/>
        </w:rPr>
        <w:tab/>
      </w:r>
      <w:r w:rsidRPr="00F461A5">
        <w:rPr>
          <w:lang w:val="en-GB"/>
        </w:rPr>
        <w:tab/>
      </w:r>
      <w:r w:rsidRPr="00F461A5">
        <w:rPr>
          <w:lang w:val="en-GB"/>
        </w:rPr>
        <w:tab/>
      </w:r>
      <w:r w:rsidRPr="00F461A5">
        <w:rPr>
          <w:lang w:val="en-GB"/>
        </w:rPr>
        <w:tab/>
      </w:r>
      <w:r w:rsidRPr="00F461A5">
        <w:rPr>
          <w:lang w:val="en-GB"/>
        </w:rPr>
        <w:tab/>
        <w:t>21202771</w:t>
      </w:r>
    </w:p>
    <w:p w14:paraId="1DAC0043" w14:textId="77777777" w:rsidR="0015381B" w:rsidRPr="00F461A5" w:rsidRDefault="0015381B" w:rsidP="009A247B">
      <w:pPr>
        <w:spacing w:line="360" w:lineRule="auto"/>
        <w:ind w:left="2520"/>
        <w:rPr>
          <w:lang w:val="en-GB"/>
        </w:rPr>
      </w:pPr>
      <w:r w:rsidRPr="00F461A5">
        <w:rPr>
          <w:lang w:val="en-GB"/>
        </w:rPr>
        <w:t>Fırat Özbay</w:t>
      </w:r>
      <w:r w:rsidRPr="00F461A5">
        <w:rPr>
          <w:lang w:val="en-GB"/>
        </w:rPr>
        <w:tab/>
      </w:r>
      <w:r w:rsidRPr="00F461A5">
        <w:rPr>
          <w:lang w:val="en-GB"/>
        </w:rPr>
        <w:tab/>
      </w:r>
      <w:r w:rsidRPr="00F461A5">
        <w:rPr>
          <w:lang w:val="en-GB"/>
        </w:rPr>
        <w:tab/>
      </w:r>
      <w:r w:rsidRPr="00F461A5">
        <w:rPr>
          <w:lang w:val="en-GB"/>
        </w:rPr>
        <w:tab/>
        <w:t>21201683</w:t>
      </w:r>
    </w:p>
    <w:p w14:paraId="6A92CE4C" w14:textId="77777777" w:rsidR="0015381B" w:rsidRPr="00F461A5" w:rsidRDefault="0015381B" w:rsidP="009A247B">
      <w:pPr>
        <w:spacing w:line="360" w:lineRule="auto"/>
        <w:ind w:left="2832"/>
        <w:rPr>
          <w:lang w:val="en-GB"/>
        </w:rPr>
      </w:pPr>
    </w:p>
    <w:p w14:paraId="1D013026" w14:textId="77777777" w:rsidR="0015381B" w:rsidRPr="00F461A5" w:rsidRDefault="0015381B" w:rsidP="009A247B">
      <w:pPr>
        <w:spacing w:line="360" w:lineRule="auto"/>
        <w:ind w:left="2832"/>
        <w:rPr>
          <w:lang w:val="en-GB"/>
        </w:rPr>
      </w:pPr>
    </w:p>
    <w:p w14:paraId="51A0E2EB" w14:textId="77777777" w:rsidR="0015381B" w:rsidRPr="00F461A5" w:rsidRDefault="0015381B" w:rsidP="009A247B">
      <w:pPr>
        <w:spacing w:line="360" w:lineRule="auto"/>
        <w:jc w:val="center"/>
        <w:rPr>
          <w:lang w:val="en-GB"/>
        </w:rPr>
      </w:pPr>
      <w:r w:rsidRPr="00F461A5">
        <w:rPr>
          <w:b/>
          <w:lang w:val="en-GB"/>
        </w:rPr>
        <w:t>Supervisor:</w:t>
      </w:r>
      <w:r w:rsidRPr="00F461A5">
        <w:rPr>
          <w:lang w:val="en-GB"/>
        </w:rPr>
        <w:t xml:space="preserve"> Can Alkan</w:t>
      </w:r>
    </w:p>
    <w:p w14:paraId="242E254B" w14:textId="77777777" w:rsidR="0015381B" w:rsidRPr="00F461A5" w:rsidRDefault="0015381B" w:rsidP="009A247B">
      <w:pPr>
        <w:spacing w:line="360" w:lineRule="auto"/>
        <w:jc w:val="center"/>
        <w:rPr>
          <w:lang w:val="en-GB"/>
        </w:rPr>
      </w:pPr>
      <w:r w:rsidRPr="00F461A5">
        <w:rPr>
          <w:b/>
          <w:lang w:val="en-GB"/>
        </w:rPr>
        <w:t xml:space="preserve">Jury Members: </w:t>
      </w:r>
      <w:r w:rsidRPr="00F461A5">
        <w:rPr>
          <w:lang w:val="en-GB"/>
        </w:rPr>
        <w:t>Öznur Taştan, Uğur Güdükbay</w:t>
      </w:r>
    </w:p>
    <w:p w14:paraId="19597282" w14:textId="77777777" w:rsidR="00614670" w:rsidRPr="00F461A5" w:rsidRDefault="0015381B" w:rsidP="009A247B">
      <w:pPr>
        <w:spacing w:line="360" w:lineRule="auto"/>
        <w:jc w:val="center"/>
        <w:rPr>
          <w:lang w:val="en-GB"/>
        </w:rPr>
      </w:pPr>
      <w:r w:rsidRPr="00F461A5">
        <w:rPr>
          <w:b/>
          <w:lang w:val="en-GB"/>
        </w:rPr>
        <w:t xml:space="preserve">Project Website: </w:t>
      </w:r>
      <w:r w:rsidRPr="00F461A5">
        <w:rPr>
          <w:lang w:val="en-GB"/>
        </w:rPr>
        <w:t>espionage-game.github.io</w:t>
      </w:r>
    </w:p>
    <w:p w14:paraId="1EB60B07" w14:textId="77777777" w:rsidR="007C42BA" w:rsidRDefault="0015381B">
      <w:pPr>
        <w:rPr>
          <w:noProof/>
        </w:rPr>
      </w:pPr>
      <w:r w:rsidRPr="00F461A5">
        <w:rPr>
          <w:lang w:val="en-GB"/>
        </w:rPr>
        <w:br w:type="column"/>
      </w:r>
      <w:bookmarkStart w:id="1" w:name="_Toc434307904"/>
      <w:r w:rsidR="00F461A5">
        <w:rPr>
          <w:lang w:val="en-GB"/>
        </w:rPr>
        <w:lastRenderedPageBreak/>
        <w:fldChar w:fldCharType="begin"/>
      </w:r>
      <w:r w:rsidR="00F461A5">
        <w:rPr>
          <w:lang w:val="en-GB"/>
        </w:rPr>
        <w:instrText xml:space="preserve"> TOC \o "1-3" </w:instrText>
      </w:r>
      <w:r w:rsidR="00F461A5">
        <w:rPr>
          <w:lang w:val="en-GB"/>
        </w:rPr>
        <w:fldChar w:fldCharType="separate"/>
      </w:r>
    </w:p>
    <w:p w14:paraId="48D1CD1B" w14:textId="77777777" w:rsidR="007C42BA" w:rsidRDefault="007C42BA">
      <w:pPr>
        <w:pStyle w:val="T1"/>
        <w:tabs>
          <w:tab w:val="left" w:pos="480"/>
          <w:tab w:val="right" w:leader="underscore" w:pos="8299"/>
        </w:tabs>
        <w:rPr>
          <w:rFonts w:eastAsiaTheme="minorEastAsia" w:cstheme="minorBidi"/>
          <w:b w:val="0"/>
          <w:noProof/>
          <w:sz w:val="24"/>
          <w:szCs w:val="24"/>
        </w:rPr>
      </w:pPr>
      <w:r w:rsidRPr="008F75EF">
        <w:rPr>
          <w:noProof/>
          <w:lang w:val="en-GB"/>
        </w:rPr>
        <w:t>1.</w:t>
      </w:r>
      <w:r>
        <w:rPr>
          <w:rFonts w:eastAsiaTheme="minorEastAsia" w:cstheme="minorBidi"/>
          <w:b w:val="0"/>
          <w:noProof/>
          <w:sz w:val="24"/>
          <w:szCs w:val="24"/>
        </w:rPr>
        <w:tab/>
      </w:r>
      <w:r w:rsidRPr="008F75EF">
        <w:rPr>
          <w:noProof/>
          <w:lang w:val="en-GB"/>
        </w:rPr>
        <w:t>Introduction</w:t>
      </w:r>
      <w:r>
        <w:rPr>
          <w:noProof/>
        </w:rPr>
        <w:tab/>
      </w:r>
      <w:r>
        <w:rPr>
          <w:noProof/>
        </w:rPr>
        <w:fldChar w:fldCharType="begin"/>
      </w:r>
      <w:r>
        <w:rPr>
          <w:noProof/>
        </w:rPr>
        <w:instrText xml:space="preserve"> PAGEREF _Toc443337623 \h </w:instrText>
      </w:r>
      <w:r>
        <w:rPr>
          <w:noProof/>
        </w:rPr>
      </w:r>
      <w:r>
        <w:rPr>
          <w:noProof/>
        </w:rPr>
        <w:fldChar w:fldCharType="separate"/>
      </w:r>
      <w:r>
        <w:rPr>
          <w:noProof/>
        </w:rPr>
        <w:t>3</w:t>
      </w:r>
      <w:r>
        <w:rPr>
          <w:noProof/>
        </w:rPr>
        <w:fldChar w:fldCharType="end"/>
      </w:r>
    </w:p>
    <w:p w14:paraId="33B65C2D" w14:textId="77777777" w:rsidR="007C42BA" w:rsidRDefault="007C42BA">
      <w:pPr>
        <w:pStyle w:val="T2"/>
        <w:tabs>
          <w:tab w:val="left" w:pos="960"/>
          <w:tab w:val="right" w:leader="underscore" w:pos="8299"/>
        </w:tabs>
        <w:rPr>
          <w:rFonts w:eastAsiaTheme="minorEastAsia" w:cstheme="minorBidi"/>
          <w:i w:val="0"/>
          <w:noProof/>
          <w:sz w:val="24"/>
          <w:szCs w:val="24"/>
        </w:rPr>
      </w:pPr>
      <w:r w:rsidRPr="008F75EF">
        <w:rPr>
          <w:noProof/>
          <w:lang w:val="en-GB"/>
        </w:rPr>
        <w:t>1.1</w:t>
      </w:r>
      <w:r>
        <w:rPr>
          <w:rFonts w:eastAsiaTheme="minorEastAsia" w:cstheme="minorBidi"/>
          <w:i w:val="0"/>
          <w:noProof/>
          <w:sz w:val="24"/>
          <w:szCs w:val="24"/>
        </w:rPr>
        <w:tab/>
      </w:r>
      <w:r w:rsidRPr="008F75EF">
        <w:rPr>
          <w:noProof/>
          <w:lang w:val="en-GB"/>
        </w:rPr>
        <w:t>Object Design Trade-Offs</w:t>
      </w:r>
      <w:r>
        <w:rPr>
          <w:noProof/>
        </w:rPr>
        <w:tab/>
      </w:r>
      <w:r>
        <w:rPr>
          <w:noProof/>
        </w:rPr>
        <w:fldChar w:fldCharType="begin"/>
      </w:r>
      <w:r>
        <w:rPr>
          <w:noProof/>
        </w:rPr>
        <w:instrText xml:space="preserve"> PAGEREF _Toc443337624 \h </w:instrText>
      </w:r>
      <w:r>
        <w:rPr>
          <w:noProof/>
        </w:rPr>
      </w:r>
      <w:r>
        <w:rPr>
          <w:noProof/>
        </w:rPr>
        <w:fldChar w:fldCharType="separate"/>
      </w:r>
      <w:r>
        <w:rPr>
          <w:noProof/>
        </w:rPr>
        <w:t>3</w:t>
      </w:r>
      <w:r>
        <w:rPr>
          <w:noProof/>
        </w:rPr>
        <w:fldChar w:fldCharType="end"/>
      </w:r>
    </w:p>
    <w:p w14:paraId="75FAFC3E" w14:textId="77777777" w:rsidR="007C42BA" w:rsidRDefault="007C42BA">
      <w:pPr>
        <w:pStyle w:val="T3"/>
        <w:tabs>
          <w:tab w:val="right" w:leader="underscore" w:pos="8299"/>
        </w:tabs>
        <w:rPr>
          <w:rFonts w:eastAsiaTheme="minorEastAsia" w:cstheme="minorBidi"/>
          <w:noProof/>
          <w:sz w:val="24"/>
          <w:szCs w:val="24"/>
        </w:rPr>
      </w:pPr>
      <w:r w:rsidRPr="008F75EF">
        <w:rPr>
          <w:noProof/>
          <w:lang w:val="en-GB"/>
        </w:rPr>
        <w:t>High quality graphics vs. Performance</w:t>
      </w:r>
      <w:r>
        <w:rPr>
          <w:noProof/>
        </w:rPr>
        <w:tab/>
      </w:r>
      <w:r>
        <w:rPr>
          <w:noProof/>
        </w:rPr>
        <w:fldChar w:fldCharType="begin"/>
      </w:r>
      <w:r>
        <w:rPr>
          <w:noProof/>
        </w:rPr>
        <w:instrText xml:space="preserve"> PAGEREF _Toc443337625 \h </w:instrText>
      </w:r>
      <w:r>
        <w:rPr>
          <w:noProof/>
        </w:rPr>
      </w:r>
      <w:r>
        <w:rPr>
          <w:noProof/>
        </w:rPr>
        <w:fldChar w:fldCharType="separate"/>
      </w:r>
      <w:r>
        <w:rPr>
          <w:noProof/>
        </w:rPr>
        <w:t>3</w:t>
      </w:r>
      <w:r>
        <w:rPr>
          <w:noProof/>
        </w:rPr>
        <w:fldChar w:fldCharType="end"/>
      </w:r>
    </w:p>
    <w:p w14:paraId="38ABC4D2" w14:textId="77777777" w:rsidR="007C42BA" w:rsidRDefault="007C42BA">
      <w:pPr>
        <w:pStyle w:val="T3"/>
        <w:tabs>
          <w:tab w:val="right" w:leader="underscore" w:pos="8299"/>
        </w:tabs>
        <w:rPr>
          <w:rFonts w:eastAsiaTheme="minorEastAsia" w:cstheme="minorBidi"/>
          <w:noProof/>
          <w:sz w:val="24"/>
          <w:szCs w:val="24"/>
        </w:rPr>
      </w:pPr>
      <w:r w:rsidRPr="008F75EF">
        <w:rPr>
          <w:noProof/>
          <w:lang w:val="en-GB"/>
        </w:rPr>
        <w:t>Cost vs. Scalability</w:t>
      </w:r>
      <w:r>
        <w:rPr>
          <w:noProof/>
        </w:rPr>
        <w:tab/>
      </w:r>
      <w:r>
        <w:rPr>
          <w:noProof/>
        </w:rPr>
        <w:fldChar w:fldCharType="begin"/>
      </w:r>
      <w:r>
        <w:rPr>
          <w:noProof/>
        </w:rPr>
        <w:instrText xml:space="preserve"> PAGEREF _Toc443337626 \h </w:instrText>
      </w:r>
      <w:r>
        <w:rPr>
          <w:noProof/>
        </w:rPr>
      </w:r>
      <w:r>
        <w:rPr>
          <w:noProof/>
        </w:rPr>
        <w:fldChar w:fldCharType="separate"/>
      </w:r>
      <w:r>
        <w:rPr>
          <w:noProof/>
        </w:rPr>
        <w:t>4</w:t>
      </w:r>
      <w:r>
        <w:rPr>
          <w:noProof/>
        </w:rPr>
        <w:fldChar w:fldCharType="end"/>
      </w:r>
    </w:p>
    <w:p w14:paraId="30AA6E27" w14:textId="77777777" w:rsidR="007C42BA" w:rsidRDefault="007C42BA">
      <w:pPr>
        <w:pStyle w:val="T3"/>
        <w:tabs>
          <w:tab w:val="right" w:leader="underscore" w:pos="8299"/>
        </w:tabs>
        <w:rPr>
          <w:rFonts w:eastAsiaTheme="minorEastAsia" w:cstheme="minorBidi"/>
          <w:noProof/>
          <w:sz w:val="24"/>
          <w:szCs w:val="24"/>
        </w:rPr>
      </w:pPr>
      <w:r w:rsidRPr="008F75EF">
        <w:rPr>
          <w:noProof/>
          <w:lang w:val="en-GB"/>
        </w:rPr>
        <w:t>Complexity vs. Playability/Usability</w:t>
      </w:r>
      <w:r>
        <w:rPr>
          <w:noProof/>
        </w:rPr>
        <w:tab/>
      </w:r>
      <w:r>
        <w:rPr>
          <w:noProof/>
        </w:rPr>
        <w:fldChar w:fldCharType="begin"/>
      </w:r>
      <w:r>
        <w:rPr>
          <w:noProof/>
        </w:rPr>
        <w:instrText xml:space="preserve"> PAGEREF _Toc443337627 \h </w:instrText>
      </w:r>
      <w:r>
        <w:rPr>
          <w:noProof/>
        </w:rPr>
      </w:r>
      <w:r>
        <w:rPr>
          <w:noProof/>
        </w:rPr>
        <w:fldChar w:fldCharType="separate"/>
      </w:r>
      <w:r>
        <w:rPr>
          <w:noProof/>
        </w:rPr>
        <w:t>4</w:t>
      </w:r>
      <w:r>
        <w:rPr>
          <w:noProof/>
        </w:rPr>
        <w:fldChar w:fldCharType="end"/>
      </w:r>
    </w:p>
    <w:p w14:paraId="15509B0C"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1.3 Engineering Standards</w:t>
      </w:r>
      <w:r w:rsidRPr="008F75EF">
        <w:rPr>
          <w:rFonts w:ascii="MS Mincho" w:eastAsia="MS Mincho" w:hAnsi="MS Mincho" w:cs="MS Mincho"/>
          <w:noProof/>
          <w:lang w:val="en-GB"/>
        </w:rPr>
        <w:t> </w:t>
      </w:r>
      <w:r>
        <w:rPr>
          <w:noProof/>
        </w:rPr>
        <w:tab/>
      </w:r>
      <w:r>
        <w:rPr>
          <w:noProof/>
        </w:rPr>
        <w:fldChar w:fldCharType="begin"/>
      </w:r>
      <w:r>
        <w:rPr>
          <w:noProof/>
        </w:rPr>
        <w:instrText xml:space="preserve"> PAGEREF _Toc443337628 \h </w:instrText>
      </w:r>
      <w:r>
        <w:rPr>
          <w:noProof/>
        </w:rPr>
      </w:r>
      <w:r>
        <w:rPr>
          <w:noProof/>
        </w:rPr>
        <w:fldChar w:fldCharType="separate"/>
      </w:r>
      <w:r>
        <w:rPr>
          <w:noProof/>
        </w:rPr>
        <w:t>4</w:t>
      </w:r>
      <w:r>
        <w:rPr>
          <w:noProof/>
        </w:rPr>
        <w:fldChar w:fldCharType="end"/>
      </w:r>
    </w:p>
    <w:p w14:paraId="5058DCC5"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 xml:space="preserve">1.4 Definitions, Acronyms and Abbreviations </w:t>
      </w:r>
      <w:r w:rsidRPr="008F75EF">
        <w:rPr>
          <w:rFonts w:ascii="MS Mincho" w:eastAsia="MS Mincho" w:hAnsi="MS Mincho" w:cs="MS Mincho"/>
          <w:noProof/>
          <w:lang w:val="en-GB"/>
        </w:rPr>
        <w:t> </w:t>
      </w:r>
      <w:r>
        <w:rPr>
          <w:noProof/>
        </w:rPr>
        <w:tab/>
      </w:r>
      <w:r>
        <w:rPr>
          <w:noProof/>
        </w:rPr>
        <w:fldChar w:fldCharType="begin"/>
      </w:r>
      <w:r>
        <w:rPr>
          <w:noProof/>
        </w:rPr>
        <w:instrText xml:space="preserve"> PAGEREF _Toc443337629 \h </w:instrText>
      </w:r>
      <w:r>
        <w:rPr>
          <w:noProof/>
        </w:rPr>
      </w:r>
      <w:r>
        <w:rPr>
          <w:noProof/>
        </w:rPr>
        <w:fldChar w:fldCharType="separate"/>
      </w:r>
      <w:r>
        <w:rPr>
          <w:noProof/>
        </w:rPr>
        <w:t>4</w:t>
      </w:r>
      <w:r>
        <w:rPr>
          <w:noProof/>
        </w:rPr>
        <w:fldChar w:fldCharType="end"/>
      </w:r>
    </w:p>
    <w:p w14:paraId="7C1A615B" w14:textId="77777777" w:rsidR="007C42BA" w:rsidRDefault="007C42BA">
      <w:pPr>
        <w:pStyle w:val="T1"/>
        <w:tabs>
          <w:tab w:val="right" w:leader="underscore" w:pos="8299"/>
        </w:tabs>
        <w:rPr>
          <w:rFonts w:eastAsiaTheme="minorEastAsia" w:cstheme="minorBidi"/>
          <w:b w:val="0"/>
          <w:noProof/>
          <w:sz w:val="24"/>
          <w:szCs w:val="24"/>
        </w:rPr>
      </w:pPr>
      <w:r w:rsidRPr="008F75EF">
        <w:rPr>
          <w:bCs/>
          <w:noProof/>
          <w:lang w:val="en-GB"/>
        </w:rPr>
        <w:t>2.0 Packages</w:t>
      </w:r>
      <w:r>
        <w:rPr>
          <w:noProof/>
        </w:rPr>
        <w:tab/>
      </w:r>
      <w:r>
        <w:rPr>
          <w:noProof/>
        </w:rPr>
        <w:fldChar w:fldCharType="begin"/>
      </w:r>
      <w:r>
        <w:rPr>
          <w:noProof/>
        </w:rPr>
        <w:instrText xml:space="preserve"> PAGEREF _Toc443337630 \h </w:instrText>
      </w:r>
      <w:r>
        <w:rPr>
          <w:noProof/>
        </w:rPr>
      </w:r>
      <w:r>
        <w:rPr>
          <w:noProof/>
        </w:rPr>
        <w:fldChar w:fldCharType="separate"/>
      </w:r>
      <w:r>
        <w:rPr>
          <w:noProof/>
        </w:rPr>
        <w:t>5</w:t>
      </w:r>
      <w:r>
        <w:rPr>
          <w:noProof/>
        </w:rPr>
        <w:fldChar w:fldCharType="end"/>
      </w:r>
    </w:p>
    <w:p w14:paraId="1B15E090"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2.1 Artificial Intelligence (AI) package</w:t>
      </w:r>
      <w:r>
        <w:rPr>
          <w:noProof/>
        </w:rPr>
        <w:tab/>
      </w:r>
      <w:r>
        <w:rPr>
          <w:noProof/>
        </w:rPr>
        <w:fldChar w:fldCharType="begin"/>
      </w:r>
      <w:r>
        <w:rPr>
          <w:noProof/>
        </w:rPr>
        <w:instrText xml:space="preserve"> PAGEREF _Toc443337631 \h </w:instrText>
      </w:r>
      <w:r>
        <w:rPr>
          <w:noProof/>
        </w:rPr>
      </w:r>
      <w:r>
        <w:rPr>
          <w:noProof/>
        </w:rPr>
        <w:fldChar w:fldCharType="separate"/>
      </w:r>
      <w:r>
        <w:rPr>
          <w:noProof/>
        </w:rPr>
        <w:t>5</w:t>
      </w:r>
      <w:r>
        <w:rPr>
          <w:noProof/>
        </w:rPr>
        <w:fldChar w:fldCharType="end"/>
      </w:r>
    </w:p>
    <w:p w14:paraId="3154BB92"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2.2 Machine Learning (ML) package</w:t>
      </w:r>
      <w:r>
        <w:rPr>
          <w:noProof/>
        </w:rPr>
        <w:tab/>
      </w:r>
      <w:r>
        <w:rPr>
          <w:noProof/>
        </w:rPr>
        <w:fldChar w:fldCharType="begin"/>
      </w:r>
      <w:r>
        <w:rPr>
          <w:noProof/>
        </w:rPr>
        <w:instrText xml:space="preserve"> PAGEREF _Toc443337632 \h </w:instrText>
      </w:r>
      <w:r>
        <w:rPr>
          <w:noProof/>
        </w:rPr>
      </w:r>
      <w:r>
        <w:rPr>
          <w:noProof/>
        </w:rPr>
        <w:fldChar w:fldCharType="separate"/>
      </w:r>
      <w:r>
        <w:rPr>
          <w:noProof/>
        </w:rPr>
        <w:t>7</w:t>
      </w:r>
      <w:r>
        <w:rPr>
          <w:noProof/>
        </w:rPr>
        <w:fldChar w:fldCharType="end"/>
      </w:r>
    </w:p>
    <w:p w14:paraId="1AAC9FEA"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2.3 Enemy package</w:t>
      </w:r>
      <w:r>
        <w:rPr>
          <w:noProof/>
        </w:rPr>
        <w:tab/>
      </w:r>
      <w:r>
        <w:rPr>
          <w:noProof/>
        </w:rPr>
        <w:fldChar w:fldCharType="begin"/>
      </w:r>
      <w:r>
        <w:rPr>
          <w:noProof/>
        </w:rPr>
        <w:instrText xml:space="preserve"> PAGEREF _Toc443337633 \h </w:instrText>
      </w:r>
      <w:r>
        <w:rPr>
          <w:noProof/>
        </w:rPr>
      </w:r>
      <w:r>
        <w:rPr>
          <w:noProof/>
        </w:rPr>
        <w:fldChar w:fldCharType="separate"/>
      </w:r>
      <w:r>
        <w:rPr>
          <w:noProof/>
        </w:rPr>
        <w:t>7</w:t>
      </w:r>
      <w:r>
        <w:rPr>
          <w:noProof/>
        </w:rPr>
        <w:fldChar w:fldCharType="end"/>
      </w:r>
    </w:p>
    <w:p w14:paraId="6B7F9F9C"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2.4 Gameplay Package</w:t>
      </w:r>
      <w:r>
        <w:rPr>
          <w:noProof/>
        </w:rPr>
        <w:tab/>
      </w:r>
      <w:r>
        <w:rPr>
          <w:noProof/>
        </w:rPr>
        <w:fldChar w:fldCharType="begin"/>
      </w:r>
      <w:r>
        <w:rPr>
          <w:noProof/>
        </w:rPr>
        <w:instrText xml:space="preserve"> PAGEREF _Toc443337634 \h </w:instrText>
      </w:r>
      <w:r>
        <w:rPr>
          <w:noProof/>
        </w:rPr>
      </w:r>
      <w:r>
        <w:rPr>
          <w:noProof/>
        </w:rPr>
        <w:fldChar w:fldCharType="separate"/>
      </w:r>
      <w:r>
        <w:rPr>
          <w:noProof/>
        </w:rPr>
        <w:t>8</w:t>
      </w:r>
      <w:r>
        <w:rPr>
          <w:noProof/>
        </w:rPr>
        <w:fldChar w:fldCharType="end"/>
      </w:r>
    </w:p>
    <w:p w14:paraId="1A1B0814" w14:textId="77777777" w:rsidR="007C42BA" w:rsidRDefault="007C42BA">
      <w:pPr>
        <w:pStyle w:val="T1"/>
        <w:tabs>
          <w:tab w:val="right" w:leader="underscore" w:pos="8299"/>
        </w:tabs>
        <w:rPr>
          <w:rFonts w:eastAsiaTheme="minorEastAsia" w:cstheme="minorBidi"/>
          <w:b w:val="0"/>
          <w:noProof/>
          <w:sz w:val="24"/>
          <w:szCs w:val="24"/>
        </w:rPr>
      </w:pPr>
      <w:r w:rsidRPr="008F75EF">
        <w:rPr>
          <w:noProof/>
          <w:lang w:val="en-GB"/>
        </w:rPr>
        <w:t>3.0 Class Interfaces</w:t>
      </w:r>
      <w:r>
        <w:rPr>
          <w:noProof/>
        </w:rPr>
        <w:tab/>
      </w:r>
      <w:r>
        <w:rPr>
          <w:noProof/>
        </w:rPr>
        <w:fldChar w:fldCharType="begin"/>
      </w:r>
      <w:r>
        <w:rPr>
          <w:noProof/>
        </w:rPr>
        <w:instrText xml:space="preserve"> PAGEREF _Toc443337635 \h </w:instrText>
      </w:r>
      <w:r>
        <w:rPr>
          <w:noProof/>
        </w:rPr>
      </w:r>
      <w:r>
        <w:rPr>
          <w:noProof/>
        </w:rPr>
        <w:fldChar w:fldCharType="separate"/>
      </w:r>
      <w:r>
        <w:rPr>
          <w:noProof/>
        </w:rPr>
        <w:t>9</w:t>
      </w:r>
      <w:r>
        <w:rPr>
          <w:noProof/>
        </w:rPr>
        <w:fldChar w:fldCharType="end"/>
      </w:r>
    </w:p>
    <w:p w14:paraId="1A11AA08"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3.1 AI package</w:t>
      </w:r>
      <w:r>
        <w:rPr>
          <w:noProof/>
        </w:rPr>
        <w:tab/>
      </w:r>
      <w:r>
        <w:rPr>
          <w:noProof/>
        </w:rPr>
        <w:fldChar w:fldCharType="begin"/>
      </w:r>
      <w:r>
        <w:rPr>
          <w:noProof/>
        </w:rPr>
        <w:instrText xml:space="preserve"> PAGEREF _Toc443337636 \h </w:instrText>
      </w:r>
      <w:r>
        <w:rPr>
          <w:noProof/>
        </w:rPr>
      </w:r>
      <w:r>
        <w:rPr>
          <w:noProof/>
        </w:rPr>
        <w:fldChar w:fldCharType="separate"/>
      </w:r>
      <w:r>
        <w:rPr>
          <w:noProof/>
        </w:rPr>
        <w:t>9</w:t>
      </w:r>
      <w:r>
        <w:rPr>
          <w:noProof/>
        </w:rPr>
        <w:fldChar w:fldCharType="end"/>
      </w:r>
    </w:p>
    <w:p w14:paraId="32B4A250" w14:textId="77777777" w:rsidR="007C42BA" w:rsidRDefault="007C42BA">
      <w:pPr>
        <w:pStyle w:val="T3"/>
        <w:tabs>
          <w:tab w:val="right" w:leader="underscore" w:pos="8299"/>
        </w:tabs>
        <w:rPr>
          <w:rFonts w:eastAsiaTheme="minorEastAsia" w:cstheme="minorBidi"/>
          <w:noProof/>
          <w:sz w:val="24"/>
          <w:szCs w:val="24"/>
        </w:rPr>
      </w:pPr>
      <w:r>
        <w:rPr>
          <w:noProof/>
        </w:rPr>
        <w:t>Node</w:t>
      </w:r>
      <w:r>
        <w:rPr>
          <w:noProof/>
        </w:rPr>
        <w:tab/>
      </w:r>
      <w:r>
        <w:rPr>
          <w:noProof/>
        </w:rPr>
        <w:fldChar w:fldCharType="begin"/>
      </w:r>
      <w:r>
        <w:rPr>
          <w:noProof/>
        </w:rPr>
        <w:instrText xml:space="preserve"> PAGEREF _Toc443337637 \h </w:instrText>
      </w:r>
      <w:r>
        <w:rPr>
          <w:noProof/>
        </w:rPr>
      </w:r>
      <w:r>
        <w:rPr>
          <w:noProof/>
        </w:rPr>
        <w:fldChar w:fldCharType="separate"/>
      </w:r>
      <w:r>
        <w:rPr>
          <w:noProof/>
        </w:rPr>
        <w:t>9</w:t>
      </w:r>
      <w:r>
        <w:rPr>
          <w:noProof/>
        </w:rPr>
        <w:fldChar w:fldCharType="end"/>
      </w:r>
    </w:p>
    <w:p w14:paraId="56C3B3BF" w14:textId="77777777" w:rsidR="007C42BA" w:rsidRDefault="007C42BA">
      <w:pPr>
        <w:pStyle w:val="T3"/>
        <w:tabs>
          <w:tab w:val="right" w:leader="underscore" w:pos="8299"/>
        </w:tabs>
        <w:rPr>
          <w:rFonts w:eastAsiaTheme="minorEastAsia" w:cstheme="minorBidi"/>
          <w:noProof/>
          <w:sz w:val="24"/>
          <w:szCs w:val="24"/>
        </w:rPr>
      </w:pPr>
      <w:r>
        <w:rPr>
          <w:noProof/>
        </w:rPr>
        <w:t>Graph</w:t>
      </w:r>
      <w:r>
        <w:rPr>
          <w:noProof/>
        </w:rPr>
        <w:tab/>
      </w:r>
      <w:r>
        <w:rPr>
          <w:noProof/>
        </w:rPr>
        <w:fldChar w:fldCharType="begin"/>
      </w:r>
      <w:r>
        <w:rPr>
          <w:noProof/>
        </w:rPr>
        <w:instrText xml:space="preserve"> PAGEREF _Toc443337638 \h </w:instrText>
      </w:r>
      <w:r>
        <w:rPr>
          <w:noProof/>
        </w:rPr>
      </w:r>
      <w:r>
        <w:rPr>
          <w:noProof/>
        </w:rPr>
        <w:fldChar w:fldCharType="separate"/>
      </w:r>
      <w:r>
        <w:rPr>
          <w:noProof/>
        </w:rPr>
        <w:t>9</w:t>
      </w:r>
      <w:r>
        <w:rPr>
          <w:noProof/>
        </w:rPr>
        <w:fldChar w:fldCharType="end"/>
      </w:r>
    </w:p>
    <w:p w14:paraId="2CD39AAD" w14:textId="77777777" w:rsidR="007C42BA" w:rsidRDefault="007C42BA">
      <w:pPr>
        <w:pStyle w:val="T3"/>
        <w:tabs>
          <w:tab w:val="right" w:leader="underscore" w:pos="8299"/>
        </w:tabs>
        <w:rPr>
          <w:rFonts w:eastAsiaTheme="minorEastAsia" w:cstheme="minorBidi"/>
          <w:noProof/>
          <w:sz w:val="24"/>
          <w:szCs w:val="24"/>
        </w:rPr>
      </w:pPr>
      <w:r>
        <w:rPr>
          <w:noProof/>
        </w:rPr>
        <w:t>ReactionAI</w:t>
      </w:r>
      <w:r>
        <w:rPr>
          <w:noProof/>
        </w:rPr>
        <w:tab/>
      </w:r>
      <w:r>
        <w:rPr>
          <w:noProof/>
        </w:rPr>
        <w:fldChar w:fldCharType="begin"/>
      </w:r>
      <w:r>
        <w:rPr>
          <w:noProof/>
        </w:rPr>
        <w:instrText xml:space="preserve"> PAGEREF _Toc443337639 \h </w:instrText>
      </w:r>
      <w:r>
        <w:rPr>
          <w:noProof/>
        </w:rPr>
      </w:r>
      <w:r>
        <w:rPr>
          <w:noProof/>
        </w:rPr>
        <w:fldChar w:fldCharType="separate"/>
      </w:r>
      <w:r>
        <w:rPr>
          <w:noProof/>
        </w:rPr>
        <w:t>10</w:t>
      </w:r>
      <w:r>
        <w:rPr>
          <w:noProof/>
        </w:rPr>
        <w:fldChar w:fldCharType="end"/>
      </w:r>
    </w:p>
    <w:p w14:paraId="4CE1B517" w14:textId="77777777" w:rsidR="007C42BA" w:rsidRDefault="007C42BA">
      <w:pPr>
        <w:pStyle w:val="T3"/>
        <w:tabs>
          <w:tab w:val="right" w:leader="underscore" w:pos="8299"/>
        </w:tabs>
        <w:rPr>
          <w:rFonts w:eastAsiaTheme="minorEastAsia" w:cstheme="minorBidi"/>
          <w:noProof/>
          <w:sz w:val="24"/>
          <w:szCs w:val="24"/>
        </w:rPr>
      </w:pPr>
      <w:r>
        <w:rPr>
          <w:noProof/>
        </w:rPr>
        <w:t>State</w:t>
      </w:r>
      <w:r>
        <w:rPr>
          <w:noProof/>
        </w:rPr>
        <w:tab/>
      </w:r>
      <w:r>
        <w:rPr>
          <w:noProof/>
        </w:rPr>
        <w:fldChar w:fldCharType="begin"/>
      </w:r>
      <w:r>
        <w:rPr>
          <w:noProof/>
        </w:rPr>
        <w:instrText xml:space="preserve"> PAGEREF _Toc443337640 \h </w:instrText>
      </w:r>
      <w:r>
        <w:rPr>
          <w:noProof/>
        </w:rPr>
      </w:r>
      <w:r>
        <w:rPr>
          <w:noProof/>
        </w:rPr>
        <w:fldChar w:fldCharType="separate"/>
      </w:r>
      <w:r>
        <w:rPr>
          <w:noProof/>
        </w:rPr>
        <w:t>10</w:t>
      </w:r>
      <w:r>
        <w:rPr>
          <w:noProof/>
        </w:rPr>
        <w:fldChar w:fldCharType="end"/>
      </w:r>
    </w:p>
    <w:p w14:paraId="09ED0FD2" w14:textId="77777777" w:rsidR="007C42BA" w:rsidRDefault="007C42BA">
      <w:pPr>
        <w:pStyle w:val="T3"/>
        <w:tabs>
          <w:tab w:val="right" w:leader="underscore" w:pos="8299"/>
        </w:tabs>
        <w:rPr>
          <w:rFonts w:eastAsiaTheme="minorEastAsia" w:cstheme="minorBidi"/>
          <w:noProof/>
          <w:sz w:val="24"/>
          <w:szCs w:val="24"/>
        </w:rPr>
      </w:pPr>
      <w:r>
        <w:rPr>
          <w:noProof/>
        </w:rPr>
        <w:t>Action</w:t>
      </w:r>
      <w:r>
        <w:rPr>
          <w:noProof/>
        </w:rPr>
        <w:tab/>
      </w:r>
      <w:r>
        <w:rPr>
          <w:noProof/>
        </w:rPr>
        <w:fldChar w:fldCharType="begin"/>
      </w:r>
      <w:r>
        <w:rPr>
          <w:noProof/>
        </w:rPr>
        <w:instrText xml:space="preserve"> PAGEREF _Toc443337641 \h </w:instrText>
      </w:r>
      <w:r>
        <w:rPr>
          <w:noProof/>
        </w:rPr>
      </w:r>
      <w:r>
        <w:rPr>
          <w:noProof/>
        </w:rPr>
        <w:fldChar w:fldCharType="separate"/>
      </w:r>
      <w:r>
        <w:rPr>
          <w:noProof/>
        </w:rPr>
        <w:t>11</w:t>
      </w:r>
      <w:r>
        <w:rPr>
          <w:noProof/>
        </w:rPr>
        <w:fldChar w:fldCharType="end"/>
      </w:r>
    </w:p>
    <w:p w14:paraId="6684A44F" w14:textId="77777777" w:rsidR="007C42BA" w:rsidRDefault="007C42BA">
      <w:pPr>
        <w:pStyle w:val="T3"/>
        <w:tabs>
          <w:tab w:val="right" w:leader="underscore" w:pos="8299"/>
        </w:tabs>
        <w:rPr>
          <w:rFonts w:eastAsiaTheme="minorEastAsia" w:cstheme="minorBidi"/>
          <w:noProof/>
          <w:sz w:val="24"/>
          <w:szCs w:val="24"/>
        </w:rPr>
      </w:pPr>
      <w:r>
        <w:rPr>
          <w:noProof/>
        </w:rPr>
        <w:t>ApproachAction</w:t>
      </w:r>
      <w:r>
        <w:rPr>
          <w:noProof/>
        </w:rPr>
        <w:tab/>
      </w:r>
      <w:r>
        <w:rPr>
          <w:noProof/>
        </w:rPr>
        <w:fldChar w:fldCharType="begin"/>
      </w:r>
      <w:r>
        <w:rPr>
          <w:noProof/>
        </w:rPr>
        <w:instrText xml:space="preserve"> PAGEREF _Toc443337642 \h </w:instrText>
      </w:r>
      <w:r>
        <w:rPr>
          <w:noProof/>
        </w:rPr>
      </w:r>
      <w:r>
        <w:rPr>
          <w:noProof/>
        </w:rPr>
        <w:fldChar w:fldCharType="separate"/>
      </w:r>
      <w:r>
        <w:rPr>
          <w:noProof/>
        </w:rPr>
        <w:t>11</w:t>
      </w:r>
      <w:r>
        <w:rPr>
          <w:noProof/>
        </w:rPr>
        <w:fldChar w:fldCharType="end"/>
      </w:r>
    </w:p>
    <w:p w14:paraId="09A04D4F" w14:textId="77777777" w:rsidR="007C42BA" w:rsidRDefault="007C42BA">
      <w:pPr>
        <w:pStyle w:val="T3"/>
        <w:tabs>
          <w:tab w:val="right" w:leader="underscore" w:pos="8299"/>
        </w:tabs>
        <w:rPr>
          <w:rFonts w:eastAsiaTheme="minorEastAsia" w:cstheme="minorBidi"/>
          <w:noProof/>
          <w:sz w:val="24"/>
          <w:szCs w:val="24"/>
        </w:rPr>
      </w:pPr>
      <w:r>
        <w:rPr>
          <w:noProof/>
        </w:rPr>
        <w:t>ChaseAction</w:t>
      </w:r>
      <w:r>
        <w:rPr>
          <w:noProof/>
        </w:rPr>
        <w:tab/>
      </w:r>
      <w:r>
        <w:rPr>
          <w:noProof/>
        </w:rPr>
        <w:fldChar w:fldCharType="begin"/>
      </w:r>
      <w:r>
        <w:rPr>
          <w:noProof/>
        </w:rPr>
        <w:instrText xml:space="preserve"> PAGEREF _Toc443337643 \h </w:instrText>
      </w:r>
      <w:r>
        <w:rPr>
          <w:noProof/>
        </w:rPr>
      </w:r>
      <w:r>
        <w:rPr>
          <w:noProof/>
        </w:rPr>
        <w:fldChar w:fldCharType="separate"/>
      </w:r>
      <w:r>
        <w:rPr>
          <w:noProof/>
        </w:rPr>
        <w:t>12</w:t>
      </w:r>
      <w:r>
        <w:rPr>
          <w:noProof/>
        </w:rPr>
        <w:fldChar w:fldCharType="end"/>
      </w:r>
    </w:p>
    <w:p w14:paraId="65C284AC" w14:textId="77777777" w:rsidR="007C42BA" w:rsidRDefault="007C42BA">
      <w:pPr>
        <w:pStyle w:val="T3"/>
        <w:tabs>
          <w:tab w:val="right" w:leader="underscore" w:pos="8299"/>
        </w:tabs>
        <w:rPr>
          <w:rFonts w:eastAsiaTheme="minorEastAsia" w:cstheme="minorBidi"/>
          <w:noProof/>
          <w:sz w:val="24"/>
          <w:szCs w:val="24"/>
        </w:rPr>
      </w:pPr>
      <w:r>
        <w:rPr>
          <w:noProof/>
        </w:rPr>
        <w:t>FireAction</w:t>
      </w:r>
      <w:r>
        <w:rPr>
          <w:noProof/>
        </w:rPr>
        <w:tab/>
      </w:r>
      <w:r>
        <w:rPr>
          <w:noProof/>
        </w:rPr>
        <w:fldChar w:fldCharType="begin"/>
      </w:r>
      <w:r>
        <w:rPr>
          <w:noProof/>
        </w:rPr>
        <w:instrText xml:space="preserve"> PAGEREF _Toc443337644 \h </w:instrText>
      </w:r>
      <w:r>
        <w:rPr>
          <w:noProof/>
        </w:rPr>
      </w:r>
      <w:r>
        <w:rPr>
          <w:noProof/>
        </w:rPr>
        <w:fldChar w:fldCharType="separate"/>
      </w:r>
      <w:r>
        <w:rPr>
          <w:noProof/>
        </w:rPr>
        <w:t>13</w:t>
      </w:r>
      <w:r>
        <w:rPr>
          <w:noProof/>
        </w:rPr>
        <w:fldChar w:fldCharType="end"/>
      </w:r>
    </w:p>
    <w:p w14:paraId="7268A46E" w14:textId="77777777" w:rsidR="007C42BA" w:rsidRDefault="007C42BA">
      <w:pPr>
        <w:pStyle w:val="T3"/>
        <w:tabs>
          <w:tab w:val="right" w:leader="underscore" w:pos="8299"/>
        </w:tabs>
        <w:rPr>
          <w:rFonts w:eastAsiaTheme="minorEastAsia" w:cstheme="minorBidi"/>
          <w:noProof/>
          <w:sz w:val="24"/>
          <w:szCs w:val="24"/>
        </w:rPr>
      </w:pPr>
      <w:r>
        <w:rPr>
          <w:noProof/>
        </w:rPr>
        <w:t>ActionManager</w:t>
      </w:r>
      <w:r>
        <w:rPr>
          <w:noProof/>
        </w:rPr>
        <w:tab/>
      </w:r>
      <w:r>
        <w:rPr>
          <w:noProof/>
        </w:rPr>
        <w:fldChar w:fldCharType="begin"/>
      </w:r>
      <w:r>
        <w:rPr>
          <w:noProof/>
        </w:rPr>
        <w:instrText xml:space="preserve"> PAGEREF _Toc443337645 \h </w:instrText>
      </w:r>
      <w:r>
        <w:rPr>
          <w:noProof/>
        </w:rPr>
      </w:r>
      <w:r>
        <w:rPr>
          <w:noProof/>
        </w:rPr>
        <w:fldChar w:fldCharType="separate"/>
      </w:r>
      <w:r>
        <w:rPr>
          <w:noProof/>
        </w:rPr>
        <w:t>14</w:t>
      </w:r>
      <w:r>
        <w:rPr>
          <w:noProof/>
        </w:rPr>
        <w:fldChar w:fldCharType="end"/>
      </w:r>
    </w:p>
    <w:p w14:paraId="33790A05"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3.2 ML package</w:t>
      </w:r>
      <w:r>
        <w:rPr>
          <w:noProof/>
        </w:rPr>
        <w:tab/>
      </w:r>
      <w:r>
        <w:rPr>
          <w:noProof/>
        </w:rPr>
        <w:fldChar w:fldCharType="begin"/>
      </w:r>
      <w:r>
        <w:rPr>
          <w:noProof/>
        </w:rPr>
        <w:instrText xml:space="preserve"> PAGEREF _Toc443337646 \h </w:instrText>
      </w:r>
      <w:r>
        <w:rPr>
          <w:noProof/>
        </w:rPr>
      </w:r>
      <w:r>
        <w:rPr>
          <w:noProof/>
        </w:rPr>
        <w:fldChar w:fldCharType="separate"/>
      </w:r>
      <w:r>
        <w:rPr>
          <w:noProof/>
        </w:rPr>
        <w:t>14</w:t>
      </w:r>
      <w:r>
        <w:rPr>
          <w:noProof/>
        </w:rPr>
        <w:fldChar w:fldCharType="end"/>
      </w:r>
    </w:p>
    <w:p w14:paraId="4582379C" w14:textId="77777777" w:rsidR="007C42BA" w:rsidRDefault="007C42BA">
      <w:pPr>
        <w:pStyle w:val="T3"/>
        <w:tabs>
          <w:tab w:val="right" w:leader="underscore" w:pos="8299"/>
        </w:tabs>
        <w:rPr>
          <w:rFonts w:eastAsiaTheme="minorEastAsia" w:cstheme="minorBidi"/>
          <w:noProof/>
          <w:sz w:val="24"/>
          <w:szCs w:val="24"/>
        </w:rPr>
      </w:pPr>
      <w:r w:rsidRPr="008F75EF">
        <w:rPr>
          <w:noProof/>
          <w:lang w:val="en-GB"/>
        </w:rPr>
        <w:t>MLCommunicator</w:t>
      </w:r>
      <w:r>
        <w:rPr>
          <w:noProof/>
        </w:rPr>
        <w:tab/>
      </w:r>
      <w:r>
        <w:rPr>
          <w:noProof/>
        </w:rPr>
        <w:fldChar w:fldCharType="begin"/>
      </w:r>
      <w:r>
        <w:rPr>
          <w:noProof/>
        </w:rPr>
        <w:instrText xml:space="preserve"> PAGEREF _Toc443337647 \h </w:instrText>
      </w:r>
      <w:r>
        <w:rPr>
          <w:noProof/>
        </w:rPr>
      </w:r>
      <w:r>
        <w:rPr>
          <w:noProof/>
        </w:rPr>
        <w:fldChar w:fldCharType="separate"/>
      </w:r>
      <w:r>
        <w:rPr>
          <w:noProof/>
        </w:rPr>
        <w:t>14</w:t>
      </w:r>
      <w:r>
        <w:rPr>
          <w:noProof/>
        </w:rPr>
        <w:fldChar w:fldCharType="end"/>
      </w:r>
    </w:p>
    <w:p w14:paraId="2F9C34B0" w14:textId="77777777" w:rsidR="007C42BA" w:rsidRDefault="007C42BA">
      <w:pPr>
        <w:pStyle w:val="T3"/>
        <w:tabs>
          <w:tab w:val="right" w:leader="underscore" w:pos="8299"/>
        </w:tabs>
        <w:rPr>
          <w:rFonts w:eastAsiaTheme="minorEastAsia" w:cstheme="minorBidi"/>
          <w:noProof/>
          <w:sz w:val="24"/>
          <w:szCs w:val="24"/>
        </w:rPr>
      </w:pPr>
      <w:r w:rsidRPr="008F75EF">
        <w:rPr>
          <w:noProof/>
          <w:lang w:val="en-GB"/>
        </w:rPr>
        <w:t>MLLogger</w:t>
      </w:r>
      <w:r>
        <w:rPr>
          <w:noProof/>
        </w:rPr>
        <w:tab/>
      </w:r>
      <w:r>
        <w:rPr>
          <w:noProof/>
        </w:rPr>
        <w:fldChar w:fldCharType="begin"/>
      </w:r>
      <w:r>
        <w:rPr>
          <w:noProof/>
        </w:rPr>
        <w:instrText xml:space="preserve"> PAGEREF _Toc443337648 \h </w:instrText>
      </w:r>
      <w:r>
        <w:rPr>
          <w:noProof/>
        </w:rPr>
      </w:r>
      <w:r>
        <w:rPr>
          <w:noProof/>
        </w:rPr>
        <w:fldChar w:fldCharType="separate"/>
      </w:r>
      <w:r>
        <w:rPr>
          <w:noProof/>
        </w:rPr>
        <w:t>14</w:t>
      </w:r>
      <w:r>
        <w:rPr>
          <w:noProof/>
        </w:rPr>
        <w:fldChar w:fldCharType="end"/>
      </w:r>
    </w:p>
    <w:p w14:paraId="169E15B0" w14:textId="77777777" w:rsidR="007C42BA" w:rsidRDefault="007C42BA">
      <w:pPr>
        <w:pStyle w:val="T3"/>
        <w:tabs>
          <w:tab w:val="right" w:leader="underscore" w:pos="8299"/>
        </w:tabs>
        <w:rPr>
          <w:rFonts w:eastAsiaTheme="minorEastAsia" w:cstheme="minorBidi"/>
          <w:noProof/>
          <w:sz w:val="24"/>
          <w:szCs w:val="24"/>
        </w:rPr>
      </w:pPr>
      <w:r w:rsidRPr="008F75EF">
        <w:rPr>
          <w:noProof/>
          <w:lang w:val="en-GB"/>
        </w:rPr>
        <w:t>MLLevelStats</w:t>
      </w:r>
      <w:r>
        <w:rPr>
          <w:noProof/>
        </w:rPr>
        <w:tab/>
      </w:r>
      <w:r>
        <w:rPr>
          <w:noProof/>
        </w:rPr>
        <w:fldChar w:fldCharType="begin"/>
      </w:r>
      <w:r>
        <w:rPr>
          <w:noProof/>
        </w:rPr>
        <w:instrText xml:space="preserve"> PAGEREF _Toc443337649 \h </w:instrText>
      </w:r>
      <w:r>
        <w:rPr>
          <w:noProof/>
        </w:rPr>
      </w:r>
      <w:r>
        <w:rPr>
          <w:noProof/>
        </w:rPr>
        <w:fldChar w:fldCharType="separate"/>
      </w:r>
      <w:r>
        <w:rPr>
          <w:noProof/>
        </w:rPr>
        <w:t>15</w:t>
      </w:r>
      <w:r>
        <w:rPr>
          <w:noProof/>
        </w:rPr>
        <w:fldChar w:fldCharType="end"/>
      </w:r>
    </w:p>
    <w:p w14:paraId="49B2BAEF" w14:textId="77777777" w:rsidR="007C42BA" w:rsidRDefault="007C42BA">
      <w:pPr>
        <w:pStyle w:val="T3"/>
        <w:tabs>
          <w:tab w:val="right" w:leader="underscore" w:pos="8299"/>
        </w:tabs>
        <w:rPr>
          <w:rFonts w:eastAsiaTheme="minorEastAsia" w:cstheme="minorBidi"/>
          <w:noProof/>
          <w:sz w:val="24"/>
          <w:szCs w:val="24"/>
        </w:rPr>
      </w:pPr>
      <w:r w:rsidRPr="008F75EF">
        <w:rPr>
          <w:noProof/>
          <w:lang w:val="en-GB"/>
        </w:rPr>
        <w:t>MLConfig</w:t>
      </w:r>
      <w:r>
        <w:rPr>
          <w:noProof/>
        </w:rPr>
        <w:tab/>
      </w:r>
      <w:r>
        <w:rPr>
          <w:noProof/>
        </w:rPr>
        <w:fldChar w:fldCharType="begin"/>
      </w:r>
      <w:r>
        <w:rPr>
          <w:noProof/>
        </w:rPr>
        <w:instrText xml:space="preserve"> PAGEREF _Toc443337650 \h </w:instrText>
      </w:r>
      <w:r>
        <w:rPr>
          <w:noProof/>
        </w:rPr>
      </w:r>
      <w:r>
        <w:rPr>
          <w:noProof/>
        </w:rPr>
        <w:fldChar w:fldCharType="separate"/>
      </w:r>
      <w:r>
        <w:rPr>
          <w:noProof/>
        </w:rPr>
        <w:t>15</w:t>
      </w:r>
      <w:r>
        <w:rPr>
          <w:noProof/>
        </w:rPr>
        <w:fldChar w:fldCharType="end"/>
      </w:r>
    </w:p>
    <w:p w14:paraId="68BA2CED"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3.3 Enemy package</w:t>
      </w:r>
      <w:r>
        <w:rPr>
          <w:noProof/>
        </w:rPr>
        <w:tab/>
      </w:r>
      <w:r>
        <w:rPr>
          <w:noProof/>
        </w:rPr>
        <w:fldChar w:fldCharType="begin"/>
      </w:r>
      <w:r>
        <w:rPr>
          <w:noProof/>
        </w:rPr>
        <w:instrText xml:space="preserve"> PAGEREF _Toc443337651 \h </w:instrText>
      </w:r>
      <w:r>
        <w:rPr>
          <w:noProof/>
        </w:rPr>
      </w:r>
      <w:r>
        <w:rPr>
          <w:noProof/>
        </w:rPr>
        <w:fldChar w:fldCharType="separate"/>
      </w:r>
      <w:r>
        <w:rPr>
          <w:noProof/>
        </w:rPr>
        <w:t>15</w:t>
      </w:r>
      <w:r>
        <w:rPr>
          <w:noProof/>
        </w:rPr>
        <w:fldChar w:fldCharType="end"/>
      </w:r>
    </w:p>
    <w:p w14:paraId="495A7296" w14:textId="77777777" w:rsidR="007C42BA" w:rsidRDefault="007C42BA">
      <w:pPr>
        <w:pStyle w:val="T3"/>
        <w:tabs>
          <w:tab w:val="right" w:leader="underscore" w:pos="8299"/>
        </w:tabs>
        <w:rPr>
          <w:rFonts w:eastAsiaTheme="minorEastAsia" w:cstheme="minorBidi"/>
          <w:noProof/>
          <w:sz w:val="24"/>
          <w:szCs w:val="24"/>
        </w:rPr>
      </w:pPr>
      <w:r w:rsidRPr="008F75EF">
        <w:rPr>
          <w:noProof/>
          <w:lang w:val="en-GB"/>
        </w:rPr>
        <w:t>Enemy</w:t>
      </w:r>
      <w:r>
        <w:rPr>
          <w:noProof/>
        </w:rPr>
        <w:tab/>
      </w:r>
      <w:r>
        <w:rPr>
          <w:noProof/>
        </w:rPr>
        <w:fldChar w:fldCharType="begin"/>
      </w:r>
      <w:r>
        <w:rPr>
          <w:noProof/>
        </w:rPr>
        <w:instrText xml:space="preserve"> PAGEREF _Toc443337652 \h </w:instrText>
      </w:r>
      <w:r>
        <w:rPr>
          <w:noProof/>
        </w:rPr>
      </w:r>
      <w:r>
        <w:rPr>
          <w:noProof/>
        </w:rPr>
        <w:fldChar w:fldCharType="separate"/>
      </w:r>
      <w:r>
        <w:rPr>
          <w:noProof/>
        </w:rPr>
        <w:t>15</w:t>
      </w:r>
      <w:r>
        <w:rPr>
          <w:noProof/>
        </w:rPr>
        <w:fldChar w:fldCharType="end"/>
      </w:r>
    </w:p>
    <w:p w14:paraId="2DEAD350" w14:textId="77777777" w:rsidR="007C42BA" w:rsidRDefault="007C42BA">
      <w:pPr>
        <w:pStyle w:val="T3"/>
        <w:tabs>
          <w:tab w:val="right" w:leader="underscore" w:pos="8299"/>
        </w:tabs>
        <w:rPr>
          <w:rFonts w:eastAsiaTheme="minorEastAsia" w:cstheme="minorBidi"/>
          <w:noProof/>
          <w:sz w:val="24"/>
          <w:szCs w:val="24"/>
        </w:rPr>
      </w:pPr>
      <w:r>
        <w:rPr>
          <w:noProof/>
        </w:rPr>
        <w:t>Guardian</w:t>
      </w:r>
      <w:r>
        <w:rPr>
          <w:noProof/>
        </w:rPr>
        <w:tab/>
      </w:r>
      <w:r>
        <w:rPr>
          <w:noProof/>
        </w:rPr>
        <w:fldChar w:fldCharType="begin"/>
      </w:r>
      <w:r>
        <w:rPr>
          <w:noProof/>
        </w:rPr>
        <w:instrText xml:space="preserve"> PAGEREF _Toc443337653 \h </w:instrText>
      </w:r>
      <w:r>
        <w:rPr>
          <w:noProof/>
        </w:rPr>
      </w:r>
      <w:r>
        <w:rPr>
          <w:noProof/>
        </w:rPr>
        <w:fldChar w:fldCharType="separate"/>
      </w:r>
      <w:r>
        <w:rPr>
          <w:noProof/>
        </w:rPr>
        <w:t>16</w:t>
      </w:r>
      <w:r>
        <w:rPr>
          <w:noProof/>
        </w:rPr>
        <w:fldChar w:fldCharType="end"/>
      </w:r>
    </w:p>
    <w:p w14:paraId="24B97057" w14:textId="77777777" w:rsidR="007C42BA" w:rsidRDefault="007C42BA">
      <w:pPr>
        <w:pStyle w:val="T3"/>
        <w:tabs>
          <w:tab w:val="right" w:leader="underscore" w:pos="8299"/>
        </w:tabs>
        <w:rPr>
          <w:rFonts w:eastAsiaTheme="minorEastAsia" w:cstheme="minorBidi"/>
          <w:noProof/>
          <w:sz w:val="24"/>
          <w:szCs w:val="24"/>
        </w:rPr>
      </w:pPr>
      <w:r>
        <w:rPr>
          <w:noProof/>
        </w:rPr>
        <w:t>ReactionAI</w:t>
      </w:r>
      <w:r>
        <w:rPr>
          <w:noProof/>
        </w:rPr>
        <w:tab/>
      </w:r>
      <w:r>
        <w:rPr>
          <w:noProof/>
        </w:rPr>
        <w:fldChar w:fldCharType="begin"/>
      </w:r>
      <w:r>
        <w:rPr>
          <w:noProof/>
        </w:rPr>
        <w:instrText xml:space="preserve"> PAGEREF _Toc443337654 \h </w:instrText>
      </w:r>
      <w:r>
        <w:rPr>
          <w:noProof/>
        </w:rPr>
      </w:r>
      <w:r>
        <w:rPr>
          <w:noProof/>
        </w:rPr>
        <w:fldChar w:fldCharType="separate"/>
      </w:r>
      <w:r>
        <w:rPr>
          <w:noProof/>
        </w:rPr>
        <w:t>16</w:t>
      </w:r>
      <w:r>
        <w:rPr>
          <w:noProof/>
        </w:rPr>
        <w:fldChar w:fldCharType="end"/>
      </w:r>
    </w:p>
    <w:p w14:paraId="79178FFF" w14:textId="77777777" w:rsidR="007C42BA" w:rsidRDefault="007C42BA">
      <w:pPr>
        <w:pStyle w:val="T2"/>
        <w:tabs>
          <w:tab w:val="right" w:leader="underscore" w:pos="8299"/>
        </w:tabs>
        <w:rPr>
          <w:rFonts w:eastAsiaTheme="minorEastAsia" w:cstheme="minorBidi"/>
          <w:i w:val="0"/>
          <w:noProof/>
          <w:sz w:val="24"/>
          <w:szCs w:val="24"/>
        </w:rPr>
      </w:pPr>
      <w:r w:rsidRPr="008F75EF">
        <w:rPr>
          <w:noProof/>
          <w:lang w:val="en-GB"/>
        </w:rPr>
        <w:t>3.4 Gameplay Package</w:t>
      </w:r>
      <w:r>
        <w:rPr>
          <w:noProof/>
        </w:rPr>
        <w:tab/>
      </w:r>
      <w:r>
        <w:rPr>
          <w:noProof/>
        </w:rPr>
        <w:fldChar w:fldCharType="begin"/>
      </w:r>
      <w:r>
        <w:rPr>
          <w:noProof/>
        </w:rPr>
        <w:instrText xml:space="preserve"> PAGEREF _Toc443337655 \h </w:instrText>
      </w:r>
      <w:r>
        <w:rPr>
          <w:noProof/>
        </w:rPr>
      </w:r>
      <w:r>
        <w:rPr>
          <w:noProof/>
        </w:rPr>
        <w:fldChar w:fldCharType="separate"/>
      </w:r>
      <w:r>
        <w:rPr>
          <w:noProof/>
        </w:rPr>
        <w:t>16</w:t>
      </w:r>
      <w:r>
        <w:rPr>
          <w:noProof/>
        </w:rPr>
        <w:fldChar w:fldCharType="end"/>
      </w:r>
    </w:p>
    <w:p w14:paraId="17FC140A" w14:textId="77777777" w:rsidR="007C42BA" w:rsidRDefault="007C42BA">
      <w:pPr>
        <w:pStyle w:val="T3"/>
        <w:tabs>
          <w:tab w:val="right" w:leader="underscore" w:pos="8299"/>
        </w:tabs>
        <w:rPr>
          <w:rFonts w:eastAsiaTheme="minorEastAsia" w:cstheme="minorBidi"/>
          <w:noProof/>
          <w:sz w:val="24"/>
          <w:szCs w:val="24"/>
        </w:rPr>
      </w:pPr>
      <w:r>
        <w:rPr>
          <w:noProof/>
        </w:rPr>
        <w:t>Player</w:t>
      </w:r>
      <w:r>
        <w:rPr>
          <w:noProof/>
        </w:rPr>
        <w:tab/>
      </w:r>
      <w:r>
        <w:rPr>
          <w:noProof/>
        </w:rPr>
        <w:fldChar w:fldCharType="begin"/>
      </w:r>
      <w:r>
        <w:rPr>
          <w:noProof/>
        </w:rPr>
        <w:instrText xml:space="preserve"> PAGEREF _Toc443337656 \h </w:instrText>
      </w:r>
      <w:r>
        <w:rPr>
          <w:noProof/>
        </w:rPr>
      </w:r>
      <w:r>
        <w:rPr>
          <w:noProof/>
        </w:rPr>
        <w:fldChar w:fldCharType="separate"/>
      </w:r>
      <w:r>
        <w:rPr>
          <w:noProof/>
        </w:rPr>
        <w:t>16</w:t>
      </w:r>
      <w:r>
        <w:rPr>
          <w:noProof/>
        </w:rPr>
        <w:fldChar w:fldCharType="end"/>
      </w:r>
    </w:p>
    <w:p w14:paraId="3C997469" w14:textId="77777777" w:rsidR="007C42BA" w:rsidRDefault="007C42BA">
      <w:pPr>
        <w:pStyle w:val="T3"/>
        <w:tabs>
          <w:tab w:val="right" w:leader="underscore" w:pos="8299"/>
        </w:tabs>
        <w:rPr>
          <w:rFonts w:eastAsiaTheme="minorEastAsia" w:cstheme="minorBidi"/>
          <w:noProof/>
          <w:sz w:val="24"/>
          <w:szCs w:val="24"/>
        </w:rPr>
      </w:pPr>
      <w:r>
        <w:rPr>
          <w:noProof/>
        </w:rPr>
        <w:t>Rock</w:t>
      </w:r>
      <w:r>
        <w:rPr>
          <w:noProof/>
        </w:rPr>
        <w:tab/>
      </w:r>
      <w:r>
        <w:rPr>
          <w:noProof/>
        </w:rPr>
        <w:fldChar w:fldCharType="begin"/>
      </w:r>
      <w:r>
        <w:rPr>
          <w:noProof/>
        </w:rPr>
        <w:instrText xml:space="preserve"> PAGEREF _Toc443337657 \h </w:instrText>
      </w:r>
      <w:r>
        <w:rPr>
          <w:noProof/>
        </w:rPr>
      </w:r>
      <w:r>
        <w:rPr>
          <w:noProof/>
        </w:rPr>
        <w:fldChar w:fldCharType="separate"/>
      </w:r>
      <w:r>
        <w:rPr>
          <w:noProof/>
        </w:rPr>
        <w:t>16</w:t>
      </w:r>
      <w:r>
        <w:rPr>
          <w:noProof/>
        </w:rPr>
        <w:fldChar w:fldCharType="end"/>
      </w:r>
    </w:p>
    <w:p w14:paraId="6613C37F" w14:textId="77777777" w:rsidR="007C42BA" w:rsidRDefault="007C42BA">
      <w:pPr>
        <w:pStyle w:val="T3"/>
        <w:tabs>
          <w:tab w:val="right" w:leader="underscore" w:pos="8299"/>
        </w:tabs>
        <w:rPr>
          <w:rFonts w:eastAsiaTheme="minorEastAsia" w:cstheme="minorBidi"/>
          <w:noProof/>
          <w:sz w:val="24"/>
          <w:szCs w:val="24"/>
        </w:rPr>
      </w:pPr>
      <w:r>
        <w:rPr>
          <w:noProof/>
        </w:rPr>
        <w:t>EventManager</w:t>
      </w:r>
      <w:r>
        <w:rPr>
          <w:noProof/>
        </w:rPr>
        <w:tab/>
      </w:r>
      <w:r>
        <w:rPr>
          <w:noProof/>
        </w:rPr>
        <w:fldChar w:fldCharType="begin"/>
      </w:r>
      <w:r>
        <w:rPr>
          <w:noProof/>
        </w:rPr>
        <w:instrText xml:space="preserve"> PAGEREF _Toc443337658 \h </w:instrText>
      </w:r>
      <w:r>
        <w:rPr>
          <w:noProof/>
        </w:rPr>
      </w:r>
      <w:r>
        <w:rPr>
          <w:noProof/>
        </w:rPr>
        <w:fldChar w:fldCharType="separate"/>
      </w:r>
      <w:r>
        <w:rPr>
          <w:noProof/>
        </w:rPr>
        <w:t>17</w:t>
      </w:r>
      <w:r>
        <w:rPr>
          <w:noProof/>
        </w:rPr>
        <w:fldChar w:fldCharType="end"/>
      </w:r>
    </w:p>
    <w:p w14:paraId="6E213EAA" w14:textId="77777777" w:rsidR="00F461A5" w:rsidRDefault="00F461A5">
      <w:pPr>
        <w:rPr>
          <w:b/>
          <w:color w:val="4F81BD"/>
          <w:spacing w:val="10"/>
          <w:sz w:val="28"/>
          <w:lang w:val="en-GB" w:eastAsia="en-US"/>
        </w:rPr>
      </w:pPr>
      <w:r>
        <w:rPr>
          <w:lang w:val="en-GB"/>
        </w:rPr>
        <w:fldChar w:fldCharType="end"/>
      </w:r>
      <w:r>
        <w:rPr>
          <w:lang w:val="en-GB"/>
        </w:rPr>
        <w:br w:type="page"/>
      </w:r>
      <w:bookmarkStart w:id="2" w:name="_GoBack"/>
      <w:bookmarkEnd w:id="2"/>
    </w:p>
    <w:p w14:paraId="178AAAEA" w14:textId="4F07825E" w:rsidR="0015381B" w:rsidRPr="00F461A5" w:rsidRDefault="0015381B" w:rsidP="009A247B">
      <w:pPr>
        <w:pStyle w:val="Balk1"/>
        <w:keepLines/>
        <w:numPr>
          <w:ilvl w:val="0"/>
          <w:numId w:val="6"/>
        </w:numPr>
        <w:spacing w:before="480" w:after="0" w:line="360" w:lineRule="auto"/>
        <w:rPr>
          <w:lang w:val="en-GB"/>
        </w:rPr>
      </w:pPr>
      <w:bookmarkStart w:id="3" w:name="_Toc443337623"/>
      <w:r w:rsidRPr="00F461A5">
        <w:rPr>
          <w:lang w:val="en-GB"/>
        </w:rPr>
        <w:lastRenderedPageBreak/>
        <w:t>Introduction</w:t>
      </w:r>
      <w:bookmarkEnd w:id="1"/>
      <w:bookmarkEnd w:id="3"/>
    </w:p>
    <w:p w14:paraId="3DCB83A3" w14:textId="77777777" w:rsidR="0015381B" w:rsidRPr="00F461A5" w:rsidRDefault="0015381B" w:rsidP="009A247B">
      <w:pPr>
        <w:ind w:firstLine="360"/>
        <w:rPr>
          <w:lang w:val="en-GB"/>
        </w:rPr>
      </w:pPr>
      <w:r w:rsidRPr="00F461A5">
        <w:rPr>
          <w:lang w:val="en-GB"/>
        </w:rPr>
        <w:t xml:space="preserve">Video games that get involved our lives in pre 60’s, from these day to nowadays confront us as not only a basic show business element but also software that is used by people from every age and worth millions and billions worth market share. Such software that plough through software world with the help of devices called game consoles at the very beginning became very popular just after personal computers proliferation such that there is at least one PC in every single house. </w:t>
      </w:r>
    </w:p>
    <w:p w14:paraId="6E78491F" w14:textId="77777777" w:rsidR="00210AE5" w:rsidRPr="00F461A5" w:rsidRDefault="00210AE5" w:rsidP="009A247B">
      <w:pPr>
        <w:ind w:firstLine="360"/>
        <w:rPr>
          <w:lang w:val="en-GB"/>
        </w:rPr>
      </w:pPr>
    </w:p>
    <w:p w14:paraId="4385D9A2" w14:textId="77777777" w:rsidR="0015381B" w:rsidRPr="00F461A5" w:rsidRDefault="0015381B" w:rsidP="009A247B">
      <w:pPr>
        <w:ind w:firstLine="360"/>
        <w:rPr>
          <w:lang w:val="en-GB"/>
        </w:rPr>
      </w:pPr>
      <w:r w:rsidRPr="00F461A5">
        <w:rPr>
          <w:lang w:val="en-GB"/>
        </w:rPr>
        <w:t xml:space="preserve">Espionage, basically is an two dimensional (2D) stealth-arcade game which has character left into a map to go from one point to another with the help of supplied inventory and where users directs this character. Map, that player will follow to finish the particular level is not constant structure of course; it will be designed as layered and will be looking like a lateral section of a building.  In addition to its lateral section structure, it will contain elements that have different characteristics; such as boxes will be set down to hide behind them, stairs will be there to elevate between floors/layers, vent holes to pass through enemies without getting attention etc. Needless to say that, number of elements will differ from level to level with the help of machine learning algorithm described below to change difficulty. </w:t>
      </w:r>
    </w:p>
    <w:p w14:paraId="179A296B" w14:textId="77777777" w:rsidR="00210AE5" w:rsidRPr="00F461A5" w:rsidRDefault="00210AE5" w:rsidP="009A247B">
      <w:pPr>
        <w:ind w:firstLine="360"/>
        <w:rPr>
          <w:lang w:val="en-GB"/>
        </w:rPr>
      </w:pPr>
    </w:p>
    <w:p w14:paraId="00FAF864" w14:textId="77777777" w:rsidR="0015381B" w:rsidRPr="00F461A5" w:rsidRDefault="0015381B" w:rsidP="009A247B">
      <w:pPr>
        <w:ind w:firstLine="360"/>
        <w:rPr>
          <w:lang w:val="en-GB"/>
        </w:rPr>
      </w:pPr>
      <w:r w:rsidRPr="00F461A5">
        <w:rPr>
          <w:lang w:val="en-GB"/>
        </w:rPr>
        <w:t xml:space="preserve">On player’s way to the end, computer-controlled units that have own adaptive intelligence attempts to fail him whereas player attempts to complete the game by reacting with reflexive and strategic moves. As character is controlled by player, enemy units that aim to fail player will be controlled by artificial intelligence algorithm, which means that they will also behave in natural ways to give reaction to player’s character. For example, whenever character is seen by an enemy unit, such enemy unit will alert all other enemy as well as change their constant formation (such as patrol route or condition of being armed etc.). In addition to that, a machine learning algorithm will detect the player’s style by gathering data like time spent, number of tools used or number of enemies neutralized. Such processed data will be used to determine the level of difficulty of course, hereby play a critical role on playability and enjoyment. </w:t>
      </w:r>
    </w:p>
    <w:p w14:paraId="1033AACB" w14:textId="77777777" w:rsidR="00210AE5" w:rsidRPr="00F461A5" w:rsidRDefault="00210AE5" w:rsidP="009A247B">
      <w:pPr>
        <w:ind w:firstLine="360"/>
        <w:rPr>
          <w:lang w:val="en-GB"/>
        </w:rPr>
      </w:pPr>
    </w:p>
    <w:p w14:paraId="3717D451" w14:textId="77777777" w:rsidR="0015381B" w:rsidRPr="00F461A5" w:rsidRDefault="0015381B" w:rsidP="009A247B">
      <w:pPr>
        <w:ind w:firstLine="360"/>
        <w:rPr>
          <w:lang w:val="en-GB"/>
        </w:rPr>
      </w:pPr>
      <w:r w:rsidRPr="00F461A5">
        <w:rPr>
          <w:lang w:val="en-GB"/>
        </w:rPr>
        <w:t xml:space="preserve">Most importantly, a genetic algorithm will be implemented for the game. As the name suggest, a spectrum basic artificial intelligences for every enemy unit will be implemented first and game will be opened to many players to play. As time goes and </w:t>
      </w:r>
      <w:r w:rsidR="00683CD5" w:rsidRPr="00F461A5">
        <w:rPr>
          <w:lang w:val="en-GB"/>
        </w:rPr>
        <w:t>players</w:t>
      </w:r>
      <w:r w:rsidRPr="00F461A5">
        <w:rPr>
          <w:lang w:val="en-GB"/>
        </w:rPr>
        <w:t xml:space="preserve"> play the game to finish, just enemy units that have adequate intelligence will be survived, while others were simply eliminated. To do this, of course a score mechanism for enemy units to detect ones those are able to survive more. At last, a combination of surviving ones will be created to construct a sound basis artificial intelligence.</w:t>
      </w:r>
    </w:p>
    <w:p w14:paraId="283905EA" w14:textId="292BD4B6" w:rsidR="0015381B" w:rsidRPr="00F461A5" w:rsidRDefault="0015381B" w:rsidP="009A247B">
      <w:pPr>
        <w:rPr>
          <w:lang w:val="en-GB"/>
        </w:rPr>
      </w:pPr>
    </w:p>
    <w:p w14:paraId="2EA4A2D2" w14:textId="77777777" w:rsidR="0015381B" w:rsidRPr="00F461A5" w:rsidRDefault="0015381B" w:rsidP="009A247B">
      <w:pPr>
        <w:pStyle w:val="Balk2"/>
        <w:rPr>
          <w:lang w:val="en-GB"/>
        </w:rPr>
      </w:pPr>
      <w:bookmarkStart w:id="4" w:name="_Toc443337624"/>
      <w:r w:rsidRPr="00F461A5">
        <w:rPr>
          <w:lang w:val="en-GB"/>
        </w:rPr>
        <w:t>Object Design Trade-Offs</w:t>
      </w:r>
      <w:bookmarkEnd w:id="4"/>
      <w:r w:rsidRPr="00F461A5">
        <w:rPr>
          <w:lang w:val="en-GB"/>
        </w:rPr>
        <w:t xml:space="preserve"> </w:t>
      </w:r>
    </w:p>
    <w:p w14:paraId="7D0730B2" w14:textId="77777777" w:rsidR="0015381B" w:rsidRPr="00F461A5" w:rsidRDefault="0015381B" w:rsidP="00F461A5">
      <w:pPr>
        <w:pStyle w:val="Balk3"/>
        <w:rPr>
          <w:lang w:val="en-GB"/>
        </w:rPr>
      </w:pPr>
      <w:bookmarkStart w:id="5" w:name="_Toc443337625"/>
      <w:r w:rsidRPr="00F461A5">
        <w:rPr>
          <w:lang w:val="en-GB"/>
        </w:rPr>
        <w:t>High quality graphics vs. Performance</w:t>
      </w:r>
      <w:bookmarkEnd w:id="5"/>
      <w:r w:rsidRPr="00F461A5">
        <w:rPr>
          <w:lang w:val="en-GB"/>
        </w:rPr>
        <w:t xml:space="preserve"> </w:t>
      </w:r>
    </w:p>
    <w:p w14:paraId="17E417C6" w14:textId="751D299C" w:rsidR="0015381B" w:rsidRPr="00F461A5" w:rsidRDefault="0015381B" w:rsidP="009A247B">
      <w:pPr>
        <w:ind w:firstLine="360"/>
        <w:rPr>
          <w:lang w:val="en-GB"/>
        </w:rPr>
      </w:pPr>
      <w:r w:rsidRPr="00F461A5">
        <w:rPr>
          <w:lang w:val="en-GB"/>
        </w:rPr>
        <w:t xml:space="preserve">Espionagé game aims to satisfy the potential customer-gamers during gameplay. To do such, </w:t>
      </w:r>
      <w:r w:rsidR="004D321A" w:rsidRPr="00F461A5">
        <w:rPr>
          <w:lang w:val="en-GB"/>
        </w:rPr>
        <w:t>graphical content</w:t>
      </w:r>
      <w:r w:rsidR="008D570D" w:rsidRPr="00F461A5">
        <w:rPr>
          <w:lang w:val="en-GB"/>
        </w:rPr>
        <w:t xml:space="preserve"> -including character that player control, non-playable enemy units and even objects to interact-</w:t>
      </w:r>
      <w:r w:rsidR="004D321A" w:rsidRPr="00F461A5">
        <w:rPr>
          <w:lang w:val="en-GB"/>
        </w:rPr>
        <w:t xml:space="preserve"> of the game should be drawn in </w:t>
      </w:r>
      <w:r w:rsidR="008D570D" w:rsidRPr="00F461A5">
        <w:rPr>
          <w:lang w:val="en-GB"/>
        </w:rPr>
        <w:t xml:space="preserve">high </w:t>
      </w:r>
      <w:r w:rsidR="008D570D" w:rsidRPr="00F461A5">
        <w:rPr>
          <w:lang w:val="en-GB"/>
        </w:rPr>
        <w:lastRenderedPageBreak/>
        <w:t xml:space="preserve">resolution. To satisfy this requirement, a professional help from a graphic designer has taken. However, </w:t>
      </w:r>
      <w:r w:rsidR="00216C0C" w:rsidRPr="00F461A5">
        <w:rPr>
          <w:lang w:val="en-GB"/>
        </w:rPr>
        <w:t>GPU</w:t>
      </w:r>
      <w:r w:rsidR="008D570D" w:rsidRPr="00F461A5">
        <w:rPr>
          <w:lang w:val="en-GB"/>
        </w:rPr>
        <w:t xml:space="preserve"> of a single computer is directly responsible from drawing of elements to the screen and due to high load on drawing, performance problem can occur. Hereby, balance of such trade-off should be achieved through a wise policy to sacrifice neither performance nor quality.</w:t>
      </w:r>
      <w:r w:rsidRPr="00F461A5">
        <w:rPr>
          <w:lang w:val="en-GB"/>
        </w:rPr>
        <w:br/>
      </w:r>
    </w:p>
    <w:p w14:paraId="2470CB31" w14:textId="77777777" w:rsidR="0015381B" w:rsidRPr="00F461A5" w:rsidRDefault="0015381B" w:rsidP="00F461A5">
      <w:pPr>
        <w:pStyle w:val="Balk3"/>
        <w:rPr>
          <w:lang w:val="en-GB"/>
        </w:rPr>
      </w:pPr>
      <w:bookmarkStart w:id="6" w:name="_Toc443337626"/>
      <w:r w:rsidRPr="00F461A5">
        <w:rPr>
          <w:lang w:val="en-GB"/>
        </w:rPr>
        <w:t xml:space="preserve">Cost </w:t>
      </w:r>
      <w:r w:rsidR="00C9656E" w:rsidRPr="00F461A5">
        <w:rPr>
          <w:lang w:val="en-GB"/>
        </w:rPr>
        <w:t>vs.</w:t>
      </w:r>
      <w:r w:rsidRPr="00F461A5">
        <w:rPr>
          <w:lang w:val="en-GB"/>
        </w:rPr>
        <w:t xml:space="preserve"> Scalability</w:t>
      </w:r>
      <w:bookmarkEnd w:id="6"/>
      <w:r w:rsidRPr="00F461A5">
        <w:rPr>
          <w:lang w:val="en-GB"/>
        </w:rPr>
        <w:t xml:space="preserve"> </w:t>
      </w:r>
    </w:p>
    <w:p w14:paraId="28A3632C" w14:textId="3426B497" w:rsidR="00C671B3" w:rsidRPr="00F461A5" w:rsidRDefault="00C671B3" w:rsidP="009A247B">
      <w:pPr>
        <w:ind w:firstLine="360"/>
        <w:rPr>
          <w:lang w:val="en-GB"/>
        </w:rPr>
      </w:pPr>
      <w:r w:rsidRPr="00F461A5">
        <w:rPr>
          <w:lang w:val="en-GB"/>
        </w:rPr>
        <w:t xml:space="preserve">Espionage game keep the data of the users in its community such that it records every single player’s level passing time, number of gadgets used and enemies eliminated to optimize the difficulty level of the game. As number of players and number of levels played increases, machine learning algorithm’s approximation for difficulty approaches to optimal value. However, keeping track of such attributes simply requires a working database on the background. As pre-defined numbers increase, since expenses are directly proportional, they are also increases. To cope with such trade-off, optimal number of players should be determined. </w:t>
      </w:r>
    </w:p>
    <w:p w14:paraId="452A580A" w14:textId="77777777" w:rsidR="004D321A" w:rsidRPr="00F461A5" w:rsidRDefault="004D321A" w:rsidP="009A247B">
      <w:pPr>
        <w:pStyle w:val="GvdeMetni"/>
        <w:rPr>
          <w:rFonts w:ascii="Times New Roman" w:hAnsi="Times New Roman"/>
          <w:lang w:val="en-GB"/>
        </w:rPr>
      </w:pPr>
    </w:p>
    <w:p w14:paraId="04804D0E" w14:textId="77777777" w:rsidR="0059679B" w:rsidRPr="00F461A5" w:rsidRDefault="008D570D" w:rsidP="00F461A5">
      <w:pPr>
        <w:pStyle w:val="Balk3"/>
        <w:rPr>
          <w:lang w:val="en-GB"/>
        </w:rPr>
      </w:pPr>
      <w:bookmarkStart w:id="7" w:name="_Toc443337627"/>
      <w:r w:rsidRPr="00F461A5">
        <w:rPr>
          <w:lang w:val="en-GB"/>
        </w:rPr>
        <w:t>Complexity vs. Playability/Usability</w:t>
      </w:r>
      <w:bookmarkEnd w:id="0"/>
      <w:bookmarkEnd w:id="7"/>
    </w:p>
    <w:p w14:paraId="4BEAE07E" w14:textId="1D71BC54" w:rsidR="00C671B3" w:rsidRPr="00F461A5" w:rsidRDefault="00C671B3" w:rsidP="009A247B">
      <w:pPr>
        <w:ind w:firstLine="360"/>
        <w:rPr>
          <w:lang w:val="en-GB"/>
        </w:rPr>
      </w:pPr>
      <w:r w:rsidRPr="00F461A5">
        <w:rPr>
          <w:lang w:val="en-GB"/>
        </w:rPr>
        <w:t xml:space="preserve">Espionage game includes much more traits compared to a basic adventure game: enemy dynamics that uniquely affects level difficulty, gadgets that changes playability of the game from head to toe as well as environmental factors that stands here to determine level structure. </w:t>
      </w:r>
      <w:r w:rsidR="00C25A11" w:rsidRPr="00F461A5">
        <w:rPr>
          <w:lang w:val="en-GB"/>
        </w:rPr>
        <w:t xml:space="preserve">As combination of these values are getting complex, playability of the game is dramatically decreases for the player because of the fact that people tend to understand basic combinations much more than complex ones. Hereby, as a trade-off, elements defined above should be spread over the game so that they do not make game difficult to understand and easy-to-play. </w:t>
      </w:r>
      <w:r w:rsidRPr="00F461A5">
        <w:rPr>
          <w:lang w:val="en-GB"/>
        </w:rPr>
        <w:t xml:space="preserve"> </w:t>
      </w:r>
    </w:p>
    <w:p w14:paraId="4918C842" w14:textId="77777777" w:rsidR="00683CD5" w:rsidRPr="00F461A5" w:rsidRDefault="00683CD5" w:rsidP="009A247B">
      <w:pPr>
        <w:pStyle w:val="GvdeMetni"/>
        <w:rPr>
          <w:rFonts w:ascii="Times New Roman" w:hAnsi="Times New Roman"/>
          <w:lang w:val="en-GB"/>
        </w:rPr>
      </w:pPr>
    </w:p>
    <w:p w14:paraId="56C77254" w14:textId="77777777" w:rsidR="00683CD5" w:rsidRPr="00F461A5" w:rsidRDefault="00683CD5" w:rsidP="009A247B">
      <w:pPr>
        <w:pStyle w:val="Balk2"/>
        <w:numPr>
          <w:ilvl w:val="0"/>
          <w:numId w:val="0"/>
        </w:numPr>
        <w:rPr>
          <w:lang w:val="en-GB"/>
        </w:rPr>
      </w:pPr>
      <w:bookmarkStart w:id="8" w:name="_Toc443337628"/>
      <w:r w:rsidRPr="00F461A5">
        <w:rPr>
          <w:lang w:val="en-GB"/>
        </w:rPr>
        <w:t>1.3 Engineering Standards</w:t>
      </w:r>
      <w:r w:rsidRPr="00F461A5">
        <w:rPr>
          <w:rFonts w:ascii="MS Mincho" w:eastAsia="MS Mincho" w:hAnsi="MS Mincho" w:cs="MS Mincho"/>
          <w:lang w:val="en-GB"/>
        </w:rPr>
        <w:t> </w:t>
      </w:r>
      <w:bookmarkEnd w:id="8"/>
    </w:p>
    <w:p w14:paraId="3C79DF00" w14:textId="2D8B5C0C" w:rsidR="00683CD5" w:rsidRPr="00F461A5" w:rsidRDefault="00C25A11" w:rsidP="009A247B">
      <w:pPr>
        <w:rPr>
          <w:rFonts w:eastAsia="MS Mincho"/>
          <w:lang w:val="en-GB"/>
        </w:rPr>
      </w:pPr>
      <w:r w:rsidRPr="00F461A5">
        <w:rPr>
          <w:b/>
          <w:lang w:val="en-GB"/>
        </w:rPr>
        <w:t>UML:</w:t>
      </w:r>
      <w:r w:rsidRPr="00F461A5">
        <w:rPr>
          <w:lang w:val="en-GB"/>
        </w:rPr>
        <w:t xml:space="preserve"> Unified Modeling Language is a standard that is intended to provide a way to visualize the design of a system.</w:t>
      </w:r>
      <w:r w:rsidR="00683CD5" w:rsidRPr="00F461A5">
        <w:rPr>
          <w:rFonts w:ascii="MS Mincho" w:eastAsia="MS Mincho" w:hAnsi="MS Mincho" w:cs="MS Mincho"/>
          <w:lang w:val="en-GB"/>
        </w:rPr>
        <w:t> </w:t>
      </w:r>
    </w:p>
    <w:p w14:paraId="0D830210" w14:textId="77777777" w:rsidR="00C25A11" w:rsidRPr="00F461A5" w:rsidRDefault="00C25A11" w:rsidP="009A247B">
      <w:pPr>
        <w:rPr>
          <w:lang w:val="en-GB"/>
        </w:rPr>
      </w:pPr>
    </w:p>
    <w:p w14:paraId="7CB6B645" w14:textId="087B60BE" w:rsidR="00216C0C" w:rsidRPr="00F461A5" w:rsidRDefault="00C25A11" w:rsidP="009A247B">
      <w:pPr>
        <w:rPr>
          <w:lang w:val="en-GB"/>
        </w:rPr>
      </w:pPr>
      <w:r w:rsidRPr="00F461A5">
        <w:rPr>
          <w:b/>
          <w:shd w:val="clear" w:color="auto" w:fill="FFFFFF"/>
          <w:lang w:val="en-GB"/>
        </w:rPr>
        <w:t>OpenGL:</w:t>
      </w:r>
      <w:r w:rsidRPr="00F461A5">
        <w:rPr>
          <w:shd w:val="clear" w:color="auto" w:fill="FFFFFF"/>
          <w:lang w:val="en-GB"/>
        </w:rPr>
        <w:t xml:space="preserve"> Basically a standard maintained by the OpenGL Architecture Review Board (ARB)</w:t>
      </w:r>
      <w:r w:rsidR="00216C0C" w:rsidRPr="00F461A5">
        <w:rPr>
          <w:shd w:val="clear" w:color="auto" w:fill="FFFFFF"/>
          <w:lang w:val="en-GB"/>
        </w:rPr>
        <w:t xml:space="preserve"> </w:t>
      </w:r>
      <w:r w:rsidR="00216C0C" w:rsidRPr="00F461A5">
        <w:rPr>
          <w:lang w:val="en-GB"/>
        </w:rPr>
        <w:t>for rendering </w:t>
      </w:r>
      <w:hyperlink r:id="rId9" w:tooltip="2D computer graphics" w:history="1">
        <w:r w:rsidR="00216C0C" w:rsidRPr="00F461A5">
          <w:rPr>
            <w:lang w:val="en-GB"/>
          </w:rPr>
          <w:t>2D</w:t>
        </w:r>
      </w:hyperlink>
      <w:r w:rsidR="00216C0C" w:rsidRPr="00F461A5">
        <w:rPr>
          <w:lang w:val="en-GB"/>
        </w:rPr>
        <w:t> and </w:t>
      </w:r>
      <w:hyperlink r:id="rId10" w:tooltip="3D computer graphics" w:history="1">
        <w:r w:rsidR="00216C0C" w:rsidRPr="00F461A5">
          <w:rPr>
            <w:lang w:val="en-GB"/>
          </w:rPr>
          <w:t>3D</w:t>
        </w:r>
      </w:hyperlink>
      <w:r w:rsidR="00216C0C" w:rsidRPr="00F461A5">
        <w:rPr>
          <w:lang w:val="en-GB"/>
        </w:rPr>
        <w:t xml:space="preserve"> </w:t>
      </w:r>
      <w:hyperlink r:id="rId11" w:tooltip="Vector graphics" w:history="1">
        <w:r w:rsidR="00216C0C" w:rsidRPr="00F461A5">
          <w:rPr>
            <w:lang w:val="en-GB"/>
          </w:rPr>
          <w:t>vector graphics</w:t>
        </w:r>
      </w:hyperlink>
      <w:r w:rsidR="00216C0C" w:rsidRPr="00F461A5">
        <w:rPr>
          <w:lang w:val="en-GB"/>
        </w:rPr>
        <w:t>.</w:t>
      </w:r>
    </w:p>
    <w:p w14:paraId="2687BE14" w14:textId="77777777" w:rsidR="00C25A11" w:rsidRPr="00F461A5" w:rsidRDefault="00C25A11" w:rsidP="009A247B">
      <w:pPr>
        <w:rPr>
          <w:lang w:val="en-GB"/>
        </w:rPr>
      </w:pPr>
    </w:p>
    <w:p w14:paraId="2A6CDEB7" w14:textId="77777777" w:rsidR="00683CD5" w:rsidRPr="00F461A5" w:rsidRDefault="00683CD5" w:rsidP="009A247B">
      <w:pPr>
        <w:rPr>
          <w:lang w:val="en-GB"/>
        </w:rPr>
      </w:pPr>
      <w:r w:rsidRPr="00F461A5">
        <w:rPr>
          <w:b/>
          <w:lang w:val="en-GB"/>
        </w:rPr>
        <w:t>IEEE Xplore Standard:</w:t>
      </w:r>
      <w:r w:rsidRPr="00F461A5">
        <w:rPr>
          <w:lang w:val="en-GB"/>
        </w:rPr>
        <w:t xml:space="preserve"> Naming conventions from web service to machine learning algorithm is covered by this standard.</w:t>
      </w:r>
      <w:r w:rsidRPr="00F461A5">
        <w:rPr>
          <w:sz w:val="32"/>
          <w:szCs w:val="32"/>
          <w:lang w:val="en-GB"/>
        </w:rPr>
        <w:t xml:space="preserve"> </w:t>
      </w:r>
      <w:r w:rsidRPr="00F461A5">
        <w:rPr>
          <w:rFonts w:ascii="MS Mincho" w:eastAsia="MS Mincho" w:hAnsi="MS Mincho" w:cs="MS Mincho"/>
          <w:lang w:val="en-GB"/>
        </w:rPr>
        <w:t> </w:t>
      </w:r>
    </w:p>
    <w:p w14:paraId="2DA8D28C" w14:textId="77777777" w:rsidR="00683CD5" w:rsidRPr="00F461A5" w:rsidRDefault="00683CD5" w:rsidP="009A247B">
      <w:pPr>
        <w:pStyle w:val="Balk2"/>
        <w:numPr>
          <w:ilvl w:val="0"/>
          <w:numId w:val="0"/>
        </w:numPr>
        <w:rPr>
          <w:szCs w:val="24"/>
          <w:lang w:val="en-GB"/>
        </w:rPr>
      </w:pPr>
      <w:bookmarkStart w:id="9" w:name="_Toc443337629"/>
      <w:r w:rsidRPr="00F461A5">
        <w:rPr>
          <w:lang w:val="en-GB"/>
        </w:rPr>
        <w:t xml:space="preserve">1.4 Definitions, Acronyms and Abbreviations </w:t>
      </w:r>
      <w:r w:rsidRPr="00F461A5">
        <w:rPr>
          <w:rFonts w:ascii="MS Mincho" w:eastAsia="MS Mincho" w:hAnsi="MS Mincho" w:cs="MS Mincho"/>
          <w:szCs w:val="24"/>
          <w:lang w:val="en-GB"/>
        </w:rPr>
        <w:t> </w:t>
      </w:r>
      <w:bookmarkEnd w:id="9"/>
    </w:p>
    <w:p w14:paraId="40A203F3" w14:textId="77777777" w:rsidR="00683CD5" w:rsidRPr="00F461A5" w:rsidRDefault="00683CD5" w:rsidP="009A247B">
      <w:pPr>
        <w:rPr>
          <w:rStyle w:val="Gl"/>
          <w:b w:val="0"/>
          <w:lang w:val="en-GB"/>
        </w:rPr>
      </w:pPr>
      <w:r w:rsidRPr="00F461A5">
        <w:rPr>
          <w:rStyle w:val="Gl"/>
          <w:lang w:val="en-GB"/>
        </w:rPr>
        <w:t>UML</w:t>
      </w:r>
      <w:r w:rsidRPr="00F461A5">
        <w:rPr>
          <w:rStyle w:val="Gl"/>
          <w:b w:val="0"/>
          <w:lang w:val="en-GB"/>
        </w:rPr>
        <w:t>: Unified Modeling Language.</w:t>
      </w:r>
    </w:p>
    <w:p w14:paraId="227E58DF" w14:textId="77777777" w:rsidR="00683CD5" w:rsidRPr="00F461A5" w:rsidRDefault="00683CD5" w:rsidP="009A247B">
      <w:pPr>
        <w:rPr>
          <w:rStyle w:val="Gl"/>
          <w:b w:val="0"/>
          <w:lang w:val="en-GB"/>
        </w:rPr>
      </w:pPr>
      <w:r w:rsidRPr="00F461A5">
        <w:rPr>
          <w:rStyle w:val="Gl"/>
          <w:lang w:val="en-GB"/>
        </w:rPr>
        <w:t>SQL</w:t>
      </w:r>
      <w:r w:rsidRPr="00F461A5">
        <w:rPr>
          <w:rStyle w:val="Gl"/>
          <w:b w:val="0"/>
          <w:lang w:val="en-GB"/>
        </w:rPr>
        <w:t>: Structured Query Language.</w:t>
      </w:r>
    </w:p>
    <w:p w14:paraId="3EAC0048" w14:textId="270433EE" w:rsidR="00216C0C" w:rsidRPr="00F461A5" w:rsidRDefault="00216C0C" w:rsidP="009A247B">
      <w:pPr>
        <w:rPr>
          <w:rStyle w:val="Gl"/>
          <w:b w:val="0"/>
          <w:lang w:val="en-GB"/>
        </w:rPr>
      </w:pPr>
      <w:r w:rsidRPr="00F461A5">
        <w:rPr>
          <w:rStyle w:val="Gl"/>
          <w:lang w:val="en-GB"/>
        </w:rPr>
        <w:t>DB</w:t>
      </w:r>
      <w:r w:rsidRPr="00F461A5">
        <w:rPr>
          <w:rStyle w:val="Gl"/>
          <w:b w:val="0"/>
          <w:lang w:val="en-GB"/>
        </w:rPr>
        <w:t>: Database</w:t>
      </w:r>
    </w:p>
    <w:p w14:paraId="6748F977" w14:textId="7597396C" w:rsidR="00216C0C" w:rsidRPr="00F461A5" w:rsidRDefault="00216C0C" w:rsidP="009A247B">
      <w:pPr>
        <w:rPr>
          <w:rStyle w:val="Gl"/>
          <w:b w:val="0"/>
          <w:lang w:val="en-GB"/>
        </w:rPr>
      </w:pPr>
      <w:r w:rsidRPr="00F461A5">
        <w:rPr>
          <w:rStyle w:val="Gl"/>
          <w:lang w:val="en-GB"/>
        </w:rPr>
        <w:t xml:space="preserve">AI: </w:t>
      </w:r>
      <w:r w:rsidRPr="00F461A5">
        <w:rPr>
          <w:rStyle w:val="Gl"/>
          <w:b w:val="0"/>
          <w:lang w:val="en-GB"/>
        </w:rPr>
        <w:t>Artificial Intelligence</w:t>
      </w:r>
    </w:p>
    <w:p w14:paraId="7AD22D72" w14:textId="6C265E48" w:rsidR="00216C0C" w:rsidRPr="00F461A5" w:rsidRDefault="00216C0C" w:rsidP="009A247B">
      <w:pPr>
        <w:rPr>
          <w:rStyle w:val="Gl"/>
          <w:b w:val="0"/>
          <w:lang w:val="en-GB"/>
        </w:rPr>
      </w:pPr>
      <w:r w:rsidRPr="00F461A5">
        <w:rPr>
          <w:rStyle w:val="Gl"/>
          <w:lang w:val="en-GB"/>
        </w:rPr>
        <w:t>GPU</w:t>
      </w:r>
      <w:r w:rsidRPr="00F461A5">
        <w:rPr>
          <w:rStyle w:val="Gl"/>
          <w:b w:val="0"/>
          <w:lang w:val="en-GB"/>
        </w:rPr>
        <w:t>: Graphical Processing Unit, a part of computer which is responsible for rendering graphical objects.</w:t>
      </w:r>
    </w:p>
    <w:p w14:paraId="589D0D1A" w14:textId="74781AE0" w:rsidR="00683CD5" w:rsidRPr="00F461A5" w:rsidRDefault="00683CD5" w:rsidP="009A247B">
      <w:pPr>
        <w:rPr>
          <w:rStyle w:val="Gl"/>
          <w:b w:val="0"/>
          <w:lang w:val="en-GB"/>
        </w:rPr>
      </w:pPr>
      <w:r w:rsidRPr="00F461A5">
        <w:rPr>
          <w:rStyle w:val="Gl"/>
          <w:lang w:val="en-GB"/>
        </w:rPr>
        <w:t>Python</w:t>
      </w:r>
      <w:r w:rsidRPr="00F461A5">
        <w:rPr>
          <w:rStyle w:val="Gl"/>
          <w:b w:val="0"/>
          <w:lang w:val="en-GB"/>
        </w:rPr>
        <w:t xml:space="preserve">: Object-oriented extensive programming language </w:t>
      </w:r>
      <w:r w:rsidRPr="00F461A5">
        <w:rPr>
          <w:rStyle w:val="Gl"/>
          <w:rFonts w:ascii="MS Mincho" w:eastAsia="MS Mincho" w:hAnsi="MS Mincho" w:cs="MS Mincho"/>
          <w:b w:val="0"/>
          <w:lang w:val="en-GB"/>
        </w:rPr>
        <w:t> </w:t>
      </w:r>
    </w:p>
    <w:p w14:paraId="1C0C871F" w14:textId="77777777" w:rsidR="00683CD5" w:rsidRPr="00F461A5" w:rsidRDefault="00683CD5" w:rsidP="009A247B">
      <w:pPr>
        <w:rPr>
          <w:rStyle w:val="Gl"/>
          <w:b w:val="0"/>
          <w:lang w:val="en-GB"/>
        </w:rPr>
      </w:pPr>
      <w:r w:rsidRPr="00F461A5">
        <w:rPr>
          <w:rStyle w:val="Gl"/>
          <w:lang w:val="en-GB"/>
        </w:rPr>
        <w:t>ML</w:t>
      </w:r>
      <w:r w:rsidRPr="00F461A5">
        <w:rPr>
          <w:rStyle w:val="Gl"/>
          <w:b w:val="0"/>
          <w:lang w:val="en-GB"/>
        </w:rPr>
        <w:t>: Machine Learning</w:t>
      </w:r>
      <w:r w:rsidRPr="00F461A5">
        <w:rPr>
          <w:rStyle w:val="Gl"/>
          <w:rFonts w:ascii="MS Mincho" w:eastAsia="MS Mincho" w:hAnsi="MS Mincho" w:cs="MS Mincho"/>
          <w:b w:val="0"/>
          <w:lang w:val="en-GB"/>
        </w:rPr>
        <w:t> </w:t>
      </w:r>
      <w:r w:rsidRPr="00F461A5">
        <w:rPr>
          <w:rStyle w:val="Gl"/>
          <w:b w:val="0"/>
          <w:lang w:val="en-GB"/>
        </w:rPr>
        <w:t xml:space="preserve">GUI: Graphical User Interface </w:t>
      </w:r>
    </w:p>
    <w:p w14:paraId="27A88096" w14:textId="2CDFD23F" w:rsidR="00683CD5" w:rsidRPr="00F461A5" w:rsidRDefault="00216C0C" w:rsidP="009A247B">
      <w:pPr>
        <w:rPr>
          <w:rStyle w:val="Gl"/>
          <w:b w:val="0"/>
          <w:lang w:val="en-GB"/>
        </w:rPr>
      </w:pPr>
      <w:r w:rsidRPr="00F461A5">
        <w:rPr>
          <w:rStyle w:val="Gl"/>
          <w:lang w:val="en-GB"/>
        </w:rPr>
        <w:lastRenderedPageBreak/>
        <w:t xml:space="preserve">2D: </w:t>
      </w:r>
      <w:r w:rsidRPr="00F461A5">
        <w:rPr>
          <w:rStyle w:val="Gl"/>
          <w:b w:val="0"/>
          <w:lang w:val="en-GB"/>
        </w:rPr>
        <w:t>Two dimensional. Designed in a way such that its only possible to see width and length of a single object.</w:t>
      </w:r>
    </w:p>
    <w:p w14:paraId="21918358" w14:textId="54E5AE47" w:rsidR="00216C0C" w:rsidRPr="00F461A5" w:rsidRDefault="00216C0C" w:rsidP="009A247B">
      <w:pPr>
        <w:pStyle w:val="Balk1"/>
        <w:rPr>
          <w:rStyle w:val="Gl"/>
          <w:b/>
          <w:lang w:val="en-GB"/>
        </w:rPr>
      </w:pPr>
      <w:bookmarkStart w:id="10" w:name="_Toc443337630"/>
      <w:r w:rsidRPr="00F461A5">
        <w:rPr>
          <w:rStyle w:val="Gl"/>
          <w:b/>
          <w:lang w:val="en-GB"/>
        </w:rPr>
        <w:t>2.0 Packages</w:t>
      </w:r>
      <w:bookmarkEnd w:id="10"/>
    </w:p>
    <w:p w14:paraId="51D50621" w14:textId="7458F242" w:rsidR="002038A0" w:rsidRPr="00F461A5" w:rsidRDefault="002038A0" w:rsidP="009A247B">
      <w:pPr>
        <w:pStyle w:val="Balk2"/>
        <w:numPr>
          <w:ilvl w:val="0"/>
          <w:numId w:val="0"/>
        </w:numPr>
        <w:ind w:left="360" w:hanging="360"/>
        <w:rPr>
          <w:lang w:val="en-GB"/>
        </w:rPr>
      </w:pPr>
      <w:bookmarkStart w:id="11" w:name="_Toc443337631"/>
      <w:r w:rsidRPr="00F461A5">
        <w:rPr>
          <w:lang w:val="en-GB"/>
        </w:rPr>
        <w:t>2.1 Artificial Intelligence (AI) package</w:t>
      </w:r>
      <w:bookmarkEnd w:id="11"/>
    </w:p>
    <w:p w14:paraId="1ADEDE5C" w14:textId="730531BB" w:rsidR="00AC0182" w:rsidRPr="00F461A5" w:rsidRDefault="00AC0182" w:rsidP="009A247B">
      <w:pPr>
        <w:rPr>
          <w:lang w:val="en-GB"/>
        </w:rPr>
      </w:pPr>
      <w:r w:rsidRPr="00F461A5">
        <w:rPr>
          <w:lang w:val="en-GB"/>
        </w:rPr>
        <w:t>Package that is responsible for every single action of non-controllable enemies.</w:t>
      </w:r>
    </w:p>
    <w:p w14:paraId="638C2178" w14:textId="67B70574" w:rsidR="002038A0" w:rsidRPr="00F461A5" w:rsidRDefault="002038A0" w:rsidP="009A247B">
      <w:pPr>
        <w:rPr>
          <w:lang w:val="en-GB"/>
        </w:rPr>
      </w:pPr>
      <w:r w:rsidRPr="00F461A5">
        <w:rPr>
          <w:lang w:val="en-GB"/>
        </w:rPr>
        <w:t>Explanation of classes in this package is given below</w:t>
      </w:r>
      <w:r w:rsidR="009A247B" w:rsidRPr="00F461A5">
        <w:rPr>
          <w:lang w:val="en-GB"/>
        </w:rPr>
        <w:t>.</w:t>
      </w:r>
    </w:p>
    <w:p w14:paraId="0AB89EF6" w14:textId="77777777" w:rsidR="009A247B" w:rsidRPr="00F461A5" w:rsidRDefault="009A247B" w:rsidP="009A247B">
      <w:pPr>
        <w:rPr>
          <w:lang w:val="en-GB"/>
        </w:rPr>
      </w:pPr>
    </w:p>
    <w:p w14:paraId="1352B8C1" w14:textId="7A24861D" w:rsidR="002038A0" w:rsidRPr="00F461A5" w:rsidRDefault="009E3025" w:rsidP="009A247B">
      <w:pPr>
        <w:rPr>
          <w:lang w:val="en-GB"/>
        </w:rPr>
      </w:pPr>
      <w:r w:rsidRPr="00F461A5">
        <w:rPr>
          <w:b/>
          <w:lang w:val="en-GB"/>
        </w:rPr>
        <w:t xml:space="preserve">Node: </w:t>
      </w:r>
      <w:r w:rsidRPr="00F461A5">
        <w:rPr>
          <w:lang w:val="en-GB"/>
        </w:rPr>
        <w:t>Grids defined in each frame of a level which is used in calculations of possible paths that non-playable enemy unit can follow.</w:t>
      </w:r>
    </w:p>
    <w:p w14:paraId="64C1E55B" w14:textId="77777777" w:rsidR="009A247B" w:rsidRPr="00F461A5" w:rsidRDefault="009A247B" w:rsidP="009A247B">
      <w:pPr>
        <w:rPr>
          <w:lang w:val="en-GB"/>
        </w:rPr>
      </w:pPr>
    </w:p>
    <w:p w14:paraId="5E292B80" w14:textId="77777777" w:rsidR="009E3025" w:rsidRPr="00F461A5" w:rsidRDefault="009E3025" w:rsidP="009A247B">
      <w:pPr>
        <w:rPr>
          <w:b/>
          <w:lang w:val="en-GB"/>
        </w:rPr>
      </w:pPr>
      <w:r w:rsidRPr="00F461A5">
        <w:rPr>
          <w:b/>
          <w:lang w:val="en-GB"/>
        </w:rPr>
        <w:t xml:space="preserve">Graph: </w:t>
      </w:r>
      <w:r w:rsidRPr="00F461A5">
        <w:rPr>
          <w:lang w:val="en-GB"/>
        </w:rPr>
        <w:t>Class that manages interactions contain nodes, such as choosing a route from current location to destination or selecting a place to hide.</w:t>
      </w:r>
      <w:r w:rsidRPr="00F461A5">
        <w:rPr>
          <w:b/>
          <w:lang w:val="en-GB"/>
        </w:rPr>
        <w:t xml:space="preserve"> </w:t>
      </w:r>
    </w:p>
    <w:p w14:paraId="7D88C9FE" w14:textId="77777777" w:rsidR="009A247B" w:rsidRPr="00F461A5" w:rsidRDefault="009A247B" w:rsidP="009A247B">
      <w:pPr>
        <w:rPr>
          <w:b/>
          <w:lang w:val="en-GB"/>
        </w:rPr>
      </w:pPr>
    </w:p>
    <w:p w14:paraId="67867171" w14:textId="4B68078C" w:rsidR="002038A0" w:rsidRPr="00F461A5" w:rsidRDefault="002038A0" w:rsidP="009A247B">
      <w:pPr>
        <w:rPr>
          <w:lang w:val="en-GB"/>
        </w:rPr>
      </w:pPr>
      <w:r w:rsidRPr="00F461A5">
        <w:rPr>
          <w:b/>
          <w:lang w:val="en-GB"/>
        </w:rPr>
        <w:t>ReactionAI</w:t>
      </w:r>
      <w:r w:rsidR="00AF7B37" w:rsidRPr="00F461A5">
        <w:rPr>
          <w:b/>
          <w:lang w:val="en-GB"/>
        </w:rPr>
        <w:t xml:space="preserve">: </w:t>
      </w:r>
      <w:r w:rsidR="00AF7B37" w:rsidRPr="00F461A5">
        <w:rPr>
          <w:lang w:val="en-GB"/>
        </w:rPr>
        <w:t xml:space="preserve">Class that keeps algorithms responsible for reactions of non-playable characters. </w:t>
      </w:r>
    </w:p>
    <w:p w14:paraId="03BA11BC" w14:textId="77777777" w:rsidR="009A247B" w:rsidRPr="00F461A5" w:rsidRDefault="009A247B" w:rsidP="009A247B">
      <w:pPr>
        <w:rPr>
          <w:lang w:val="en-GB"/>
        </w:rPr>
      </w:pPr>
    </w:p>
    <w:p w14:paraId="3ECE0266" w14:textId="4E94FA4D" w:rsidR="002038A0" w:rsidRPr="00F461A5" w:rsidRDefault="002038A0" w:rsidP="009A247B">
      <w:pPr>
        <w:rPr>
          <w:lang w:val="en-GB"/>
        </w:rPr>
      </w:pPr>
      <w:r w:rsidRPr="00F461A5">
        <w:rPr>
          <w:b/>
          <w:lang w:val="en-GB"/>
        </w:rPr>
        <w:t>State</w:t>
      </w:r>
      <w:r w:rsidR="00AF7B37" w:rsidRPr="00F461A5">
        <w:rPr>
          <w:b/>
          <w:lang w:val="en-GB"/>
        </w:rPr>
        <w:t xml:space="preserve">: </w:t>
      </w:r>
      <w:r w:rsidR="00AF7B37" w:rsidRPr="00F461A5">
        <w:rPr>
          <w:lang w:val="en-GB"/>
        </w:rPr>
        <w:t xml:space="preserve">Non-playable characters have their unique states depending on the player’s interaction with them, such as one enemy should be in alert state whenever our player-controlled character is seen by him. This class herein is responsible for hosting algorithms that determines states of non-playable characters. </w:t>
      </w:r>
    </w:p>
    <w:p w14:paraId="74C3DE5A" w14:textId="77777777" w:rsidR="00AC0182" w:rsidRPr="00F461A5" w:rsidRDefault="00AC0182" w:rsidP="009A247B">
      <w:pPr>
        <w:rPr>
          <w:lang w:val="en-GB"/>
        </w:rPr>
      </w:pPr>
    </w:p>
    <w:p w14:paraId="19362B24" w14:textId="2A58CC58" w:rsidR="00AC0182" w:rsidRPr="00F461A5" w:rsidRDefault="00AC0182" w:rsidP="009A247B">
      <w:pPr>
        <w:rPr>
          <w:lang w:val="en-GB"/>
        </w:rPr>
      </w:pPr>
      <w:r w:rsidRPr="00F461A5">
        <w:rPr>
          <w:b/>
          <w:lang w:val="en-GB"/>
        </w:rPr>
        <w:t xml:space="preserve">ApproachAction: </w:t>
      </w:r>
      <w:r w:rsidRPr="00F461A5">
        <w:rPr>
          <w:lang w:val="en-GB"/>
        </w:rPr>
        <w:t xml:space="preserve">Class responsible for </w:t>
      </w:r>
      <w:r w:rsidR="009A247B" w:rsidRPr="00F461A5">
        <w:rPr>
          <w:lang w:val="en-GB"/>
        </w:rPr>
        <w:t>guardians’</w:t>
      </w:r>
      <w:r w:rsidRPr="00F461A5">
        <w:rPr>
          <w:lang w:val="en-GB"/>
        </w:rPr>
        <w:t>/enemies actions whenever they meet our player controlled character such as going towards source of a unidentified sound.</w:t>
      </w:r>
    </w:p>
    <w:p w14:paraId="41B0A7D0" w14:textId="77777777" w:rsidR="00AC0182" w:rsidRPr="00F461A5" w:rsidRDefault="00AC0182" w:rsidP="009A247B">
      <w:pPr>
        <w:rPr>
          <w:lang w:val="en-GB"/>
        </w:rPr>
      </w:pPr>
    </w:p>
    <w:p w14:paraId="18B6E989" w14:textId="2F38EF4A" w:rsidR="00AC0182" w:rsidRPr="00F461A5" w:rsidRDefault="00AC0182" w:rsidP="009A247B">
      <w:pPr>
        <w:rPr>
          <w:lang w:val="en-GB"/>
        </w:rPr>
      </w:pPr>
      <w:r w:rsidRPr="00F461A5">
        <w:rPr>
          <w:b/>
          <w:lang w:val="en-GB"/>
        </w:rPr>
        <w:t xml:space="preserve">ChaseAction: </w:t>
      </w:r>
      <w:r w:rsidRPr="00F461A5">
        <w:rPr>
          <w:lang w:val="en-GB"/>
        </w:rPr>
        <w:t xml:space="preserve">Class responsible for guardians/enemies whenever they meet a player who is escaping from them. </w:t>
      </w:r>
    </w:p>
    <w:p w14:paraId="3640C30C" w14:textId="77777777" w:rsidR="00AC0182" w:rsidRPr="00F461A5" w:rsidRDefault="00AC0182" w:rsidP="009A247B">
      <w:pPr>
        <w:rPr>
          <w:lang w:val="en-GB"/>
        </w:rPr>
      </w:pPr>
    </w:p>
    <w:p w14:paraId="4C6F577D" w14:textId="2C9B1F3E" w:rsidR="009A247B" w:rsidRPr="00F461A5" w:rsidRDefault="00AC0182" w:rsidP="009A247B">
      <w:pPr>
        <w:rPr>
          <w:lang w:val="en-GB"/>
        </w:rPr>
      </w:pPr>
      <w:r w:rsidRPr="00F461A5">
        <w:rPr>
          <w:b/>
          <w:lang w:val="en-GB"/>
        </w:rPr>
        <w:t xml:space="preserve">FireAction: </w:t>
      </w:r>
      <w:r w:rsidRPr="00F461A5">
        <w:rPr>
          <w:lang w:val="en-GB"/>
        </w:rPr>
        <w:t xml:space="preserve">Class responsible for guardians/enemies whenever they are forced to use their </w:t>
      </w:r>
      <w:r w:rsidR="009A247B" w:rsidRPr="00F461A5">
        <w:rPr>
          <w:lang w:val="en-GB"/>
        </w:rPr>
        <w:t>weapons. In a scenario when player escapes from shoots, non-playable units will be managed in a way that they will shoot in the direction where player escapes to.</w:t>
      </w:r>
    </w:p>
    <w:p w14:paraId="60C65687" w14:textId="77777777" w:rsidR="00AC0182" w:rsidRPr="00F461A5" w:rsidRDefault="00AC0182" w:rsidP="009A247B">
      <w:pPr>
        <w:rPr>
          <w:lang w:val="en-GB"/>
        </w:rPr>
      </w:pPr>
    </w:p>
    <w:p w14:paraId="6639FA26" w14:textId="3EB7CF5E" w:rsidR="009E3025" w:rsidRPr="00F461A5" w:rsidRDefault="00C93653" w:rsidP="009A247B">
      <w:pPr>
        <w:rPr>
          <w:lang w:val="en-GB"/>
        </w:rPr>
      </w:pPr>
      <w:r w:rsidRPr="00F461A5">
        <w:rPr>
          <w:b/>
          <w:lang w:val="en-GB"/>
        </w:rPr>
        <w:t xml:space="preserve">ActionManager: </w:t>
      </w:r>
      <w:r w:rsidRPr="00F461A5">
        <w:rPr>
          <w:lang w:val="en-GB"/>
        </w:rPr>
        <w:t xml:space="preserve">Class that contains a priority queue for the events so that event mechanism is arranged in a logical order. For example, whenever a series of events occur, their respective drawings and triggers should be materialized in a chronological order. </w:t>
      </w:r>
    </w:p>
    <w:p w14:paraId="593E6822" w14:textId="39E0E444" w:rsidR="009E3025" w:rsidRPr="00F461A5" w:rsidRDefault="009E3025" w:rsidP="009A247B">
      <w:pPr>
        <w:jc w:val="center"/>
        <w:rPr>
          <w:lang w:val="en-GB"/>
        </w:rPr>
      </w:pPr>
    </w:p>
    <w:p w14:paraId="7B96ACCC" w14:textId="30906DD6" w:rsidR="009A247B" w:rsidRPr="00F461A5" w:rsidRDefault="000A4FAA" w:rsidP="009A247B">
      <w:pPr>
        <w:jc w:val="center"/>
        <w:rPr>
          <w:lang w:val="en-GB"/>
        </w:rPr>
      </w:pPr>
      <w:r w:rsidRPr="00F461A5">
        <w:rPr>
          <w:noProof/>
          <w:lang w:val="en-GB"/>
        </w:rPr>
        <w:lastRenderedPageBreak/>
        <w:drawing>
          <wp:inline distT="0" distB="0" distL="0" distR="0" wp14:anchorId="2FD28B2D" wp14:editId="4F336514">
            <wp:extent cx="8045010" cy="3576636"/>
            <wp:effectExtent l="0" t="952" r="6032" b="6033"/>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72704" cy="3588948"/>
                    </a:xfrm>
                    <a:prstGeom prst="rect">
                      <a:avLst/>
                    </a:prstGeom>
                  </pic:spPr>
                </pic:pic>
              </a:graphicData>
            </a:graphic>
          </wp:inline>
        </w:drawing>
      </w:r>
    </w:p>
    <w:p w14:paraId="5A38ECF0" w14:textId="292ED1DE" w:rsidR="009A247B" w:rsidRPr="00F461A5" w:rsidRDefault="009A247B" w:rsidP="009A247B">
      <w:pPr>
        <w:jc w:val="center"/>
        <w:rPr>
          <w:i/>
          <w:lang w:val="en-GB"/>
        </w:rPr>
      </w:pPr>
      <w:r w:rsidRPr="00F461A5">
        <w:rPr>
          <w:i/>
          <w:lang w:val="en-GB"/>
        </w:rPr>
        <w:t xml:space="preserve">Figure 1: Detailed component diagram of AI package of the game. </w:t>
      </w:r>
    </w:p>
    <w:p w14:paraId="44534CBD" w14:textId="703EEFBA" w:rsidR="00AF7B37" w:rsidRPr="00F461A5" w:rsidRDefault="00AF7B37" w:rsidP="009A247B">
      <w:pPr>
        <w:pStyle w:val="Balk2"/>
        <w:numPr>
          <w:ilvl w:val="0"/>
          <w:numId w:val="0"/>
        </w:numPr>
        <w:ind w:left="360" w:hanging="360"/>
        <w:rPr>
          <w:lang w:val="en-GB"/>
        </w:rPr>
      </w:pPr>
      <w:bookmarkStart w:id="12" w:name="_Toc443337632"/>
      <w:r w:rsidRPr="00F461A5">
        <w:rPr>
          <w:lang w:val="en-GB"/>
        </w:rPr>
        <w:lastRenderedPageBreak/>
        <w:t>2.2 Machine Learning (ML) package</w:t>
      </w:r>
      <w:bookmarkEnd w:id="12"/>
    </w:p>
    <w:p w14:paraId="397FA6B6" w14:textId="1E90EE7F" w:rsidR="00AF7B37" w:rsidRPr="00F461A5" w:rsidRDefault="00210AE5" w:rsidP="009A247B">
      <w:pPr>
        <w:rPr>
          <w:lang w:val="en-GB"/>
        </w:rPr>
      </w:pPr>
      <w:r w:rsidRPr="00F461A5">
        <w:rPr>
          <w:lang w:val="en-GB"/>
        </w:rPr>
        <w:t xml:space="preserve">This package contains classes that are responsible for every single Machine learning action. </w:t>
      </w:r>
      <w:r w:rsidR="00AF7B37" w:rsidRPr="00F461A5">
        <w:rPr>
          <w:lang w:val="en-GB"/>
        </w:rPr>
        <w:t>Explanation of classes in this package is given below</w:t>
      </w:r>
    </w:p>
    <w:p w14:paraId="6F147734" w14:textId="77777777" w:rsidR="00580DEF" w:rsidRPr="00F461A5" w:rsidRDefault="00580DEF" w:rsidP="009A247B">
      <w:pPr>
        <w:rPr>
          <w:color w:val="000000" w:themeColor="text1"/>
          <w:lang w:val="en-GB"/>
        </w:rPr>
      </w:pPr>
      <w:r w:rsidRPr="00F461A5">
        <w:rPr>
          <w:b/>
          <w:color w:val="000000" w:themeColor="text1"/>
          <w:lang w:val="en-GB"/>
        </w:rPr>
        <w:t>MLCommunicator:</w:t>
      </w:r>
      <w:r w:rsidRPr="00F461A5">
        <w:rPr>
          <w:color w:val="000000" w:themeColor="text1"/>
          <w:lang w:val="en-GB"/>
        </w:rPr>
        <w:t xml:space="preserve"> Class required to communicate with machine learning module.</w:t>
      </w:r>
    </w:p>
    <w:p w14:paraId="26133235" w14:textId="69B4AC2D" w:rsidR="00AF7B37" w:rsidRPr="00F461A5" w:rsidRDefault="00AF7B37" w:rsidP="009A247B">
      <w:pPr>
        <w:rPr>
          <w:color w:val="000000" w:themeColor="text1"/>
          <w:lang w:val="en-GB"/>
        </w:rPr>
      </w:pPr>
    </w:p>
    <w:p w14:paraId="0ABF0F01" w14:textId="78953761" w:rsidR="00580DEF" w:rsidRPr="00F461A5" w:rsidRDefault="00580DEF" w:rsidP="009A247B">
      <w:pPr>
        <w:rPr>
          <w:color w:val="000000" w:themeColor="text1"/>
          <w:lang w:val="en-GB"/>
        </w:rPr>
      </w:pPr>
      <w:r w:rsidRPr="00F461A5">
        <w:rPr>
          <w:b/>
          <w:color w:val="000000" w:themeColor="text1"/>
          <w:lang w:val="en-GB"/>
        </w:rPr>
        <w:t>MLConfig:</w:t>
      </w:r>
      <w:r w:rsidRPr="00F461A5">
        <w:rPr>
          <w:color w:val="000000" w:themeColor="text1"/>
          <w:lang w:val="en-GB"/>
        </w:rPr>
        <w:t xml:space="preserve"> Class that </w:t>
      </w:r>
      <w:r w:rsidRPr="00F461A5">
        <w:rPr>
          <w:color w:val="000000" w:themeColor="text1"/>
          <w:shd w:val="clear" w:color="auto" w:fill="FFFFFF"/>
          <w:lang w:val="en-GB"/>
        </w:rPr>
        <w:t>contains basic configuration information needed to communicate with ML module.</w:t>
      </w:r>
    </w:p>
    <w:p w14:paraId="533E280B" w14:textId="7F2DF0CF" w:rsidR="00580DEF" w:rsidRPr="00F461A5" w:rsidRDefault="00580DEF" w:rsidP="009A247B">
      <w:pPr>
        <w:rPr>
          <w:color w:val="000000" w:themeColor="text1"/>
          <w:lang w:val="en-GB"/>
        </w:rPr>
      </w:pPr>
    </w:p>
    <w:p w14:paraId="4EA5638A" w14:textId="65015EC5" w:rsidR="00580DEF" w:rsidRPr="00F461A5" w:rsidRDefault="00580DEF" w:rsidP="009A247B">
      <w:pPr>
        <w:rPr>
          <w:color w:val="000000" w:themeColor="text1"/>
          <w:lang w:val="en-GB"/>
        </w:rPr>
      </w:pPr>
      <w:r w:rsidRPr="00F461A5">
        <w:rPr>
          <w:b/>
          <w:color w:val="000000" w:themeColor="text1"/>
          <w:lang w:val="en-GB"/>
        </w:rPr>
        <w:t>MLLevelStats:</w:t>
      </w:r>
      <w:r w:rsidRPr="00F461A5">
        <w:rPr>
          <w:color w:val="000000" w:themeColor="text1"/>
          <w:lang w:val="en-GB"/>
        </w:rPr>
        <w:t xml:space="preserve"> </w:t>
      </w:r>
      <w:r w:rsidRPr="00F461A5">
        <w:rPr>
          <w:color w:val="000000" w:themeColor="text1"/>
          <w:shd w:val="clear" w:color="auto" w:fill="FFFFFF"/>
          <w:lang w:val="en-GB"/>
        </w:rPr>
        <w:t xml:space="preserve">Class keeping data of level statistics like time spent, number of enemies eliminated and number of gadgets used during a single level. </w:t>
      </w:r>
    </w:p>
    <w:p w14:paraId="129304D7" w14:textId="5EAF4246" w:rsidR="00580DEF" w:rsidRPr="00F461A5" w:rsidRDefault="00580DEF" w:rsidP="009A247B">
      <w:pPr>
        <w:rPr>
          <w:color w:val="000000" w:themeColor="text1"/>
          <w:lang w:val="en-GB"/>
        </w:rPr>
      </w:pPr>
    </w:p>
    <w:p w14:paraId="7B166BA3" w14:textId="19C14088" w:rsidR="00580DEF" w:rsidRPr="00F461A5" w:rsidRDefault="00580DEF" w:rsidP="009A247B">
      <w:pPr>
        <w:rPr>
          <w:color w:val="000000" w:themeColor="text1"/>
          <w:lang w:val="en-GB"/>
        </w:rPr>
      </w:pPr>
      <w:r w:rsidRPr="00F461A5">
        <w:rPr>
          <w:b/>
          <w:color w:val="000000" w:themeColor="text1"/>
          <w:lang w:val="en-GB"/>
        </w:rPr>
        <w:t>MLLogger:</w:t>
      </w:r>
      <w:r w:rsidRPr="00F461A5">
        <w:rPr>
          <w:color w:val="000000" w:themeColor="text1"/>
          <w:lang w:val="en-GB"/>
        </w:rPr>
        <w:t xml:space="preserve"> Class that keeps the log information which will be later </w:t>
      </w:r>
      <w:r w:rsidRPr="00F461A5">
        <w:rPr>
          <w:color w:val="000000" w:themeColor="text1"/>
          <w:shd w:val="clear" w:color="auto" w:fill="FFFFFF"/>
          <w:lang w:val="en-GB"/>
        </w:rPr>
        <w:t>used to update MLLevelStats’ information.</w:t>
      </w:r>
    </w:p>
    <w:p w14:paraId="43B82645" w14:textId="766CC656" w:rsidR="00580DEF" w:rsidRPr="00F461A5" w:rsidRDefault="00AC0182" w:rsidP="009A247B">
      <w:pPr>
        <w:rPr>
          <w:b/>
          <w:lang w:val="en-GB"/>
        </w:rPr>
      </w:pPr>
      <w:r w:rsidRPr="00F461A5">
        <w:rPr>
          <w:b/>
          <w:noProof/>
          <w:lang w:val="en-GB"/>
        </w:rPr>
        <w:drawing>
          <wp:inline distT="0" distB="0" distL="0" distR="0" wp14:anchorId="4601CF4F" wp14:editId="225FA90F">
            <wp:extent cx="5276215" cy="2992755"/>
            <wp:effectExtent l="0" t="0" r="6985"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2992755"/>
                    </a:xfrm>
                    <a:prstGeom prst="rect">
                      <a:avLst/>
                    </a:prstGeom>
                  </pic:spPr>
                </pic:pic>
              </a:graphicData>
            </a:graphic>
          </wp:inline>
        </w:drawing>
      </w:r>
    </w:p>
    <w:p w14:paraId="0199BA5F" w14:textId="77777777" w:rsidR="009A247B" w:rsidRPr="00F461A5" w:rsidRDefault="009A247B" w:rsidP="009A247B">
      <w:pPr>
        <w:rPr>
          <w:b/>
          <w:lang w:val="en-GB"/>
        </w:rPr>
      </w:pPr>
    </w:p>
    <w:p w14:paraId="018F7B53" w14:textId="18C1A0C0" w:rsidR="009A247B" w:rsidRPr="00F461A5" w:rsidRDefault="009A247B" w:rsidP="009A247B">
      <w:pPr>
        <w:ind w:left="360" w:hanging="360"/>
        <w:jc w:val="center"/>
        <w:rPr>
          <w:i/>
          <w:lang w:val="en-GB"/>
        </w:rPr>
      </w:pPr>
      <w:r w:rsidRPr="00F461A5">
        <w:rPr>
          <w:i/>
          <w:lang w:val="en-GB"/>
        </w:rPr>
        <w:t xml:space="preserve">Figure 2: Detailed component diagram of ML package of the game. </w:t>
      </w:r>
    </w:p>
    <w:p w14:paraId="5740B0C1" w14:textId="77777777" w:rsidR="009A247B" w:rsidRPr="00F461A5" w:rsidRDefault="009A247B" w:rsidP="009A247B">
      <w:pPr>
        <w:ind w:left="360" w:hanging="360"/>
        <w:jc w:val="center"/>
        <w:rPr>
          <w:i/>
          <w:lang w:val="en-GB"/>
        </w:rPr>
      </w:pPr>
    </w:p>
    <w:p w14:paraId="2416CCC1" w14:textId="04B295FB" w:rsidR="00AF7B37" w:rsidRPr="00F461A5" w:rsidRDefault="00A9556A" w:rsidP="009A247B">
      <w:pPr>
        <w:pStyle w:val="Balk2"/>
        <w:numPr>
          <w:ilvl w:val="0"/>
          <w:numId w:val="0"/>
        </w:numPr>
        <w:ind w:left="360" w:hanging="360"/>
        <w:rPr>
          <w:lang w:val="en-GB"/>
        </w:rPr>
      </w:pPr>
      <w:bookmarkStart w:id="13" w:name="_Toc443337633"/>
      <w:r w:rsidRPr="00F461A5">
        <w:rPr>
          <w:lang w:val="en-GB"/>
        </w:rPr>
        <w:t>2.3 Enemy package</w:t>
      </w:r>
      <w:bookmarkEnd w:id="13"/>
    </w:p>
    <w:p w14:paraId="3358D26D" w14:textId="738EC6DA" w:rsidR="00A9556A" w:rsidRPr="00F461A5" w:rsidRDefault="00A9556A" w:rsidP="009A247B">
      <w:pPr>
        <w:ind w:firstLine="360"/>
        <w:rPr>
          <w:lang w:val="en-GB"/>
        </w:rPr>
      </w:pPr>
      <w:r w:rsidRPr="00F461A5">
        <w:rPr>
          <w:lang w:val="en-GB"/>
        </w:rPr>
        <w:t xml:space="preserve">Enemy package can be seen as a bridge between AI package and game itself. Decisions taken by AI package are implemented/drawn/applied through Enemy package. Therefore, respective classes to connect AI &amp; game each other will be implemented for each AI package class. </w:t>
      </w:r>
    </w:p>
    <w:p w14:paraId="20A081E3" w14:textId="77777777" w:rsidR="00210AE5" w:rsidRPr="00F461A5" w:rsidRDefault="00210AE5" w:rsidP="009A247B">
      <w:pPr>
        <w:rPr>
          <w:lang w:val="en-GB"/>
        </w:rPr>
      </w:pPr>
    </w:p>
    <w:p w14:paraId="668E588F" w14:textId="678958C3" w:rsidR="00A9556A" w:rsidRPr="00F461A5" w:rsidRDefault="00A9556A" w:rsidP="009A247B">
      <w:pPr>
        <w:rPr>
          <w:color w:val="000000" w:themeColor="text1"/>
          <w:lang w:val="en-GB"/>
        </w:rPr>
      </w:pPr>
      <w:r w:rsidRPr="00F461A5">
        <w:rPr>
          <w:b/>
          <w:lang w:val="en-GB"/>
        </w:rPr>
        <w:t>IApproachable:</w:t>
      </w:r>
      <w:r w:rsidR="00210AE5" w:rsidRPr="00F461A5">
        <w:rPr>
          <w:b/>
          <w:lang w:val="en-GB"/>
        </w:rPr>
        <w:t xml:space="preserve"> </w:t>
      </w:r>
      <w:r w:rsidR="00A919AE" w:rsidRPr="00F461A5">
        <w:rPr>
          <w:lang w:val="en-GB"/>
        </w:rPr>
        <w:t>Interface</w:t>
      </w:r>
      <w:r w:rsidR="00210AE5" w:rsidRPr="00F461A5">
        <w:rPr>
          <w:lang w:val="en-GB"/>
        </w:rPr>
        <w:t xml:space="preserve"> responsible for executing commands taken from PathingAI class defined above.</w:t>
      </w:r>
      <w:r w:rsidRPr="00F461A5">
        <w:rPr>
          <w:rStyle w:val="pl-c"/>
          <w:color w:val="000000" w:themeColor="text1"/>
          <w:lang w:val="en-GB"/>
        </w:rPr>
        <w:t xml:space="preserve"> </w:t>
      </w:r>
    </w:p>
    <w:p w14:paraId="718D5E03" w14:textId="14D42BA8" w:rsidR="00A9556A" w:rsidRPr="00F461A5" w:rsidRDefault="00A9556A" w:rsidP="009A247B">
      <w:pPr>
        <w:rPr>
          <w:b/>
          <w:lang w:val="en-GB"/>
        </w:rPr>
      </w:pPr>
    </w:p>
    <w:p w14:paraId="472403C7" w14:textId="146A5E89" w:rsidR="00A9556A" w:rsidRPr="00F461A5" w:rsidRDefault="00A9556A" w:rsidP="009A247B">
      <w:pPr>
        <w:rPr>
          <w:color w:val="000000" w:themeColor="text1"/>
          <w:lang w:val="en-GB"/>
        </w:rPr>
      </w:pPr>
      <w:r w:rsidRPr="00F461A5">
        <w:rPr>
          <w:b/>
          <w:color w:val="000000" w:themeColor="text1"/>
          <w:lang w:val="en-GB"/>
        </w:rPr>
        <w:t xml:space="preserve">IFirable: </w:t>
      </w:r>
      <w:r w:rsidR="00A919AE" w:rsidRPr="00F461A5">
        <w:rPr>
          <w:color w:val="000000" w:themeColor="text1"/>
          <w:shd w:val="clear" w:color="auto" w:fill="FFFFFF"/>
          <w:lang w:val="en-GB"/>
        </w:rPr>
        <w:t>Interface</w:t>
      </w:r>
      <w:r w:rsidR="00210AE5" w:rsidRPr="00F461A5">
        <w:rPr>
          <w:color w:val="000000" w:themeColor="text1"/>
          <w:shd w:val="clear" w:color="auto" w:fill="FFFFFF"/>
          <w:lang w:val="en-GB"/>
        </w:rPr>
        <w:t xml:space="preserve"> responsible for executing commands taken from ReactionAI class defined above.</w:t>
      </w:r>
    </w:p>
    <w:p w14:paraId="575C7EB1" w14:textId="57FADCBF" w:rsidR="00A9556A" w:rsidRPr="00F461A5" w:rsidRDefault="00A9556A" w:rsidP="009A247B">
      <w:pPr>
        <w:rPr>
          <w:b/>
          <w:color w:val="000000" w:themeColor="text1"/>
          <w:lang w:val="en-GB"/>
        </w:rPr>
      </w:pPr>
    </w:p>
    <w:p w14:paraId="48DD5DCD" w14:textId="188C2044" w:rsidR="00A9556A" w:rsidRPr="00F461A5" w:rsidRDefault="00A9556A" w:rsidP="009A247B">
      <w:pPr>
        <w:rPr>
          <w:color w:val="000000" w:themeColor="text1"/>
          <w:lang w:val="en-GB"/>
        </w:rPr>
      </w:pPr>
      <w:r w:rsidRPr="00F461A5">
        <w:rPr>
          <w:b/>
          <w:color w:val="000000" w:themeColor="text1"/>
          <w:lang w:val="en-GB"/>
        </w:rPr>
        <w:lastRenderedPageBreak/>
        <w:t>ISpotable:</w:t>
      </w:r>
      <w:r w:rsidR="009A247B" w:rsidRPr="00F461A5">
        <w:rPr>
          <w:b/>
          <w:color w:val="000000" w:themeColor="text1"/>
          <w:lang w:val="en-GB"/>
        </w:rPr>
        <w:t xml:space="preserve"> </w:t>
      </w:r>
      <w:r w:rsidR="00A919AE" w:rsidRPr="00F461A5">
        <w:rPr>
          <w:color w:val="000000" w:themeColor="text1"/>
          <w:lang w:val="en-GB"/>
        </w:rPr>
        <w:t>Interface</w:t>
      </w:r>
      <w:r w:rsidR="009A247B" w:rsidRPr="00F461A5">
        <w:rPr>
          <w:color w:val="000000" w:themeColor="text1"/>
          <w:lang w:val="en-GB"/>
        </w:rPr>
        <w:t xml:space="preserve"> responsible for executing commands taken from ChaseAction &amp; FireAction classes defined above. </w:t>
      </w:r>
    </w:p>
    <w:p w14:paraId="52BE83E1" w14:textId="76B2A052" w:rsidR="00A919AE" w:rsidRPr="00F461A5" w:rsidRDefault="00A919AE" w:rsidP="009A247B">
      <w:pPr>
        <w:rPr>
          <w:color w:val="000000" w:themeColor="text1"/>
          <w:lang w:val="en-GB"/>
        </w:rPr>
      </w:pPr>
      <w:r w:rsidRPr="00F461A5">
        <w:rPr>
          <w:b/>
          <w:color w:val="000000" w:themeColor="text1"/>
          <w:lang w:val="en-GB"/>
        </w:rPr>
        <w:t xml:space="preserve">Enemy: </w:t>
      </w:r>
      <w:r w:rsidRPr="00F461A5">
        <w:rPr>
          <w:color w:val="000000" w:themeColor="text1"/>
          <w:lang w:val="en-GB"/>
        </w:rPr>
        <w:t xml:space="preserve">Class responsible from initializing &amp; updating enemy attributes. </w:t>
      </w:r>
    </w:p>
    <w:p w14:paraId="4AE563C3" w14:textId="1E17DE7F" w:rsidR="00AC0182" w:rsidRPr="00F461A5" w:rsidRDefault="00626FC1" w:rsidP="009A247B">
      <w:pPr>
        <w:rPr>
          <w:color w:val="000000" w:themeColor="text1"/>
          <w:lang w:val="en-GB"/>
        </w:rPr>
      </w:pPr>
      <w:r w:rsidRPr="00F461A5">
        <w:rPr>
          <w:b/>
          <w:color w:val="000000" w:themeColor="text1"/>
          <w:lang w:val="en-GB"/>
        </w:rPr>
        <w:t xml:space="preserve">Turret: </w:t>
      </w:r>
      <w:r w:rsidR="00A919AE" w:rsidRPr="00F461A5">
        <w:rPr>
          <w:color w:val="000000" w:themeColor="text1"/>
          <w:lang w:val="en-GB"/>
        </w:rPr>
        <w:t>Subc</w:t>
      </w:r>
      <w:r w:rsidRPr="00F461A5">
        <w:rPr>
          <w:color w:val="000000" w:themeColor="text1"/>
          <w:lang w:val="en-GB"/>
        </w:rPr>
        <w:t xml:space="preserve">lass responsible for actions of turrets, which are unshifted enemies that attacks whenever it sees player controlled unit. </w:t>
      </w:r>
    </w:p>
    <w:p w14:paraId="57E27FC3" w14:textId="3C6D65C2" w:rsidR="00A919AE" w:rsidRPr="00F461A5" w:rsidRDefault="00A919AE" w:rsidP="009A247B">
      <w:pPr>
        <w:rPr>
          <w:color w:val="000000" w:themeColor="text1"/>
          <w:lang w:val="en-GB"/>
        </w:rPr>
      </w:pPr>
      <w:r w:rsidRPr="00F461A5">
        <w:rPr>
          <w:b/>
          <w:color w:val="000000" w:themeColor="text1"/>
          <w:lang w:val="en-GB"/>
        </w:rPr>
        <w:t xml:space="preserve">Guardian: </w:t>
      </w:r>
      <w:r w:rsidRPr="00F461A5">
        <w:rPr>
          <w:color w:val="000000" w:themeColor="text1"/>
          <w:lang w:val="en-GB"/>
        </w:rPr>
        <w:t>Subclass responsible for actions of shifting enemies that not only attacks whenever they see player controlled unit but also chase him down and warn any other guardian.</w:t>
      </w:r>
    </w:p>
    <w:p w14:paraId="4038A36E" w14:textId="77777777" w:rsidR="00A919AE" w:rsidRPr="00F461A5" w:rsidRDefault="00A919AE" w:rsidP="009A247B">
      <w:pPr>
        <w:rPr>
          <w:color w:val="000000" w:themeColor="text1"/>
          <w:lang w:val="en-GB"/>
        </w:rPr>
      </w:pPr>
    </w:p>
    <w:p w14:paraId="0435F5B0" w14:textId="387CF20A" w:rsidR="009A247B" w:rsidRPr="00F461A5" w:rsidRDefault="009A247B" w:rsidP="009A247B">
      <w:pPr>
        <w:rPr>
          <w:b/>
          <w:color w:val="000000" w:themeColor="text1"/>
          <w:lang w:val="en-GB"/>
        </w:rPr>
      </w:pPr>
      <w:r w:rsidRPr="00F461A5">
        <w:rPr>
          <w:i/>
          <w:noProof/>
          <w:lang w:val="en-GB"/>
        </w:rPr>
        <w:drawing>
          <wp:inline distT="0" distB="0" distL="0" distR="0" wp14:anchorId="2C5E2A5F" wp14:editId="1D953EDF">
            <wp:extent cx="5276215" cy="2645410"/>
            <wp:effectExtent l="0" t="0" r="698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PNG"/>
                    <pic:cNvPicPr/>
                  </pic:nvPicPr>
                  <pic:blipFill>
                    <a:blip r:embed="rId14">
                      <a:extLst>
                        <a:ext uri="{28A0092B-C50C-407E-A947-70E740481C1C}">
                          <a14:useLocalDpi xmlns:a14="http://schemas.microsoft.com/office/drawing/2010/main" val="0"/>
                        </a:ext>
                      </a:extLst>
                    </a:blip>
                    <a:stretch>
                      <a:fillRect/>
                    </a:stretch>
                  </pic:blipFill>
                  <pic:spPr>
                    <a:xfrm>
                      <a:off x="0" y="0"/>
                      <a:ext cx="5276215" cy="2645410"/>
                    </a:xfrm>
                    <a:prstGeom prst="rect">
                      <a:avLst/>
                    </a:prstGeom>
                  </pic:spPr>
                </pic:pic>
              </a:graphicData>
            </a:graphic>
          </wp:inline>
        </w:drawing>
      </w:r>
    </w:p>
    <w:p w14:paraId="418A7853" w14:textId="77777777" w:rsidR="009A247B" w:rsidRPr="00F461A5" w:rsidRDefault="009A247B" w:rsidP="009A247B">
      <w:pPr>
        <w:rPr>
          <w:b/>
          <w:color w:val="000000" w:themeColor="text1"/>
          <w:lang w:val="en-GB"/>
        </w:rPr>
      </w:pPr>
    </w:p>
    <w:p w14:paraId="598C317C" w14:textId="13FAA64D" w:rsidR="009A247B" w:rsidRPr="00F461A5" w:rsidRDefault="009A247B" w:rsidP="009A247B">
      <w:pPr>
        <w:ind w:left="360" w:hanging="360"/>
        <w:jc w:val="center"/>
        <w:rPr>
          <w:i/>
          <w:lang w:val="en-GB"/>
        </w:rPr>
      </w:pPr>
      <w:r w:rsidRPr="00F461A5">
        <w:rPr>
          <w:i/>
          <w:lang w:val="en-GB"/>
        </w:rPr>
        <w:t xml:space="preserve">Figure 3: Detailed component diagram of Enemy package of the game. </w:t>
      </w:r>
    </w:p>
    <w:p w14:paraId="0A402305" w14:textId="77777777" w:rsidR="009A247B" w:rsidRPr="00F461A5" w:rsidRDefault="009A247B" w:rsidP="009A247B">
      <w:pPr>
        <w:rPr>
          <w:b/>
          <w:color w:val="000000" w:themeColor="text1"/>
          <w:lang w:val="en-GB"/>
        </w:rPr>
      </w:pPr>
    </w:p>
    <w:p w14:paraId="333ABC42" w14:textId="6DA612BF" w:rsidR="000A4FAA" w:rsidRPr="00F461A5" w:rsidRDefault="00C93653" w:rsidP="000A4FAA">
      <w:pPr>
        <w:pStyle w:val="Balk2"/>
        <w:numPr>
          <w:ilvl w:val="0"/>
          <w:numId w:val="0"/>
        </w:numPr>
        <w:ind w:left="360" w:hanging="360"/>
        <w:rPr>
          <w:lang w:val="en-GB"/>
        </w:rPr>
      </w:pPr>
      <w:bookmarkStart w:id="14" w:name="_Toc443337634"/>
      <w:r w:rsidRPr="00F461A5">
        <w:rPr>
          <w:lang w:val="en-GB"/>
        </w:rPr>
        <w:t>2.4 Gameplay Package</w:t>
      </w:r>
      <w:bookmarkEnd w:id="14"/>
    </w:p>
    <w:p w14:paraId="01D5B44E" w14:textId="77777777" w:rsidR="00520525" w:rsidRPr="00F461A5" w:rsidRDefault="00520525" w:rsidP="00520525">
      <w:r w:rsidRPr="00F461A5">
        <w:t xml:space="preserve">Package that contains necessary classes for precise player-game interaction. </w:t>
      </w:r>
    </w:p>
    <w:p w14:paraId="7E72D213" w14:textId="77777777" w:rsidR="00520525" w:rsidRPr="00F461A5" w:rsidRDefault="00520525" w:rsidP="00520525"/>
    <w:p w14:paraId="15F21686" w14:textId="77777777" w:rsidR="00520525" w:rsidRPr="00F461A5" w:rsidRDefault="00520525" w:rsidP="00520525">
      <w:r w:rsidRPr="00F461A5">
        <w:rPr>
          <w:b/>
        </w:rPr>
        <w:t xml:space="preserve">Player: </w:t>
      </w:r>
      <w:r w:rsidRPr="00F461A5">
        <w:t xml:space="preserve">Class that keeps the information about player’s visual attributes such as width &amp; length as well as necessary methods/operations to start visualizing. </w:t>
      </w:r>
    </w:p>
    <w:p w14:paraId="0356C137" w14:textId="77777777" w:rsidR="00520525" w:rsidRPr="00F461A5" w:rsidRDefault="00520525" w:rsidP="00520525">
      <w:r w:rsidRPr="00F461A5">
        <w:rPr>
          <w:b/>
        </w:rPr>
        <w:t>Rock:</w:t>
      </w:r>
      <w:r w:rsidRPr="00F461A5">
        <w:t xml:space="preserve"> One of the many gadgets we plan on implementing for the player.</w:t>
      </w:r>
    </w:p>
    <w:p w14:paraId="323F06BD" w14:textId="77777777" w:rsidR="00520525" w:rsidRPr="00F461A5" w:rsidRDefault="00520525" w:rsidP="00520525">
      <w:r w:rsidRPr="00F461A5">
        <w:rPr>
          <w:b/>
        </w:rPr>
        <w:t>RockState:</w:t>
      </w:r>
      <w:r w:rsidRPr="00F461A5">
        <w:t xml:space="preserve"> State of the rock wheter it hit something or still airborne</w:t>
      </w:r>
    </w:p>
    <w:p w14:paraId="36F25D7F" w14:textId="77777777" w:rsidR="00520525" w:rsidRPr="00F461A5" w:rsidRDefault="00520525" w:rsidP="00520525">
      <w:r w:rsidRPr="00F461A5">
        <w:rPr>
          <w:b/>
        </w:rPr>
        <w:t>EventManager:</w:t>
      </w:r>
      <w:r w:rsidRPr="00F461A5">
        <w:t xml:space="preserve"> A class which interfaces between gameplay and AI, game adds events, and those events are sent to the AI to be evaluated.</w:t>
      </w:r>
    </w:p>
    <w:p w14:paraId="0AF9AD01" w14:textId="77777777" w:rsidR="00520525" w:rsidRPr="00F461A5" w:rsidRDefault="00520525" w:rsidP="00520525">
      <w:r w:rsidRPr="00F461A5">
        <w:rPr>
          <w:b/>
        </w:rPr>
        <w:t>LevelStat:</w:t>
      </w:r>
      <w:r w:rsidRPr="00F461A5">
        <w:t xml:space="preserve"> An enumeration which holds level specific parameters.</w:t>
      </w:r>
    </w:p>
    <w:p w14:paraId="276EA701" w14:textId="77777777" w:rsidR="00520525" w:rsidRPr="00F461A5" w:rsidRDefault="00520525" w:rsidP="00520525">
      <w:pPr>
        <w:jc w:val="center"/>
      </w:pPr>
      <w:r w:rsidRPr="00F461A5">
        <w:rPr>
          <w:b/>
          <w:noProof/>
        </w:rPr>
        <w:lastRenderedPageBreak/>
        <w:drawing>
          <wp:inline distT="0" distB="0" distL="0" distR="0" wp14:anchorId="5B098836" wp14:editId="17BB57F6">
            <wp:extent cx="4279265" cy="3077210"/>
            <wp:effectExtent l="0" t="0" r="0" b="0"/>
            <wp:docPr id="2" name="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png"/>
                    <pic:cNvPicPr>
                      <a:picLocks noChangeAspect="1" noChangeArrowheads="1"/>
                    </pic:cNvPicPr>
                  </pic:nvPicPr>
                  <pic:blipFill>
                    <a:blip r:embed="rId15"/>
                    <a:stretch>
                      <a:fillRect/>
                    </a:stretch>
                  </pic:blipFill>
                  <pic:spPr bwMode="auto">
                    <a:xfrm>
                      <a:off x="0" y="0"/>
                      <a:ext cx="4279265" cy="3077210"/>
                    </a:xfrm>
                    <a:prstGeom prst="rect">
                      <a:avLst/>
                    </a:prstGeom>
                  </pic:spPr>
                </pic:pic>
              </a:graphicData>
            </a:graphic>
          </wp:inline>
        </w:drawing>
      </w:r>
      <w:r w:rsidRPr="00F461A5">
        <w:rPr>
          <w:b/>
        </w:rPr>
        <w:t xml:space="preserve"> </w:t>
      </w:r>
    </w:p>
    <w:p w14:paraId="7D869825" w14:textId="03A1DBA0" w:rsidR="00C93653" w:rsidRPr="00F461A5" w:rsidRDefault="00C93653" w:rsidP="00C93653">
      <w:pPr>
        <w:rPr>
          <w:lang w:val="en-GB"/>
        </w:rPr>
      </w:pPr>
    </w:p>
    <w:p w14:paraId="6668933E" w14:textId="4027CC4A" w:rsidR="00216C0C" w:rsidRPr="00F461A5" w:rsidRDefault="002038A0" w:rsidP="009A247B">
      <w:pPr>
        <w:pStyle w:val="Balk1"/>
        <w:ind w:left="0" w:firstLine="0"/>
        <w:rPr>
          <w:lang w:val="en-GB"/>
        </w:rPr>
      </w:pPr>
      <w:bookmarkStart w:id="15" w:name="_Toc443337635"/>
      <w:r w:rsidRPr="00F461A5">
        <w:rPr>
          <w:lang w:val="en-GB"/>
        </w:rPr>
        <w:t>3.0 Class Interfaces</w:t>
      </w:r>
      <w:bookmarkEnd w:id="15"/>
    </w:p>
    <w:p w14:paraId="089B12AB" w14:textId="40C599CD" w:rsidR="002038A0" w:rsidRPr="00F461A5" w:rsidRDefault="00C93653" w:rsidP="00C93653">
      <w:pPr>
        <w:pStyle w:val="Balk2"/>
        <w:numPr>
          <w:ilvl w:val="0"/>
          <w:numId w:val="0"/>
        </w:numPr>
        <w:ind w:left="360" w:hanging="360"/>
        <w:rPr>
          <w:lang w:val="en-GB"/>
        </w:rPr>
      </w:pPr>
      <w:bookmarkStart w:id="16" w:name="_Toc443337636"/>
      <w:r w:rsidRPr="00F461A5">
        <w:rPr>
          <w:lang w:val="en-GB"/>
        </w:rPr>
        <w:t>3.1 AI package</w:t>
      </w:r>
      <w:bookmarkEnd w:id="16"/>
    </w:p>
    <w:p w14:paraId="01BA7352" w14:textId="77777777" w:rsidR="00520525" w:rsidRPr="00F461A5" w:rsidRDefault="00520525" w:rsidP="00F461A5">
      <w:pPr>
        <w:pStyle w:val="Balk3"/>
        <w:rPr>
          <w:sz w:val="27"/>
          <w:szCs w:val="27"/>
        </w:rPr>
      </w:pPr>
      <w:bookmarkStart w:id="17" w:name="_Toc443337637"/>
      <w:r w:rsidRPr="00F461A5">
        <w:t>Node</w:t>
      </w:r>
      <w:bookmarkEnd w:id="17"/>
    </w:p>
    <w:p w14:paraId="68E6BFB1" w14:textId="77777777" w:rsidR="00520525" w:rsidRPr="00F461A5" w:rsidRDefault="00520525" w:rsidP="00520525">
      <w:pPr>
        <w:pStyle w:val="NormalWeb"/>
        <w:spacing w:before="0" w:beforeAutospacing="0" w:after="0" w:afterAutospacing="0"/>
      </w:pPr>
      <w:r w:rsidRPr="00F461A5">
        <w:rPr>
          <w:color w:val="000000"/>
        </w:rPr>
        <w:t>extends MonoBehaviour</w:t>
      </w:r>
    </w:p>
    <w:p w14:paraId="7754DE43" w14:textId="77777777" w:rsidR="00520525" w:rsidRPr="00F461A5" w:rsidRDefault="00520525" w:rsidP="00520525"/>
    <w:p w14:paraId="0DDFB5F1" w14:textId="77777777" w:rsidR="00520525" w:rsidRPr="00F461A5" w:rsidRDefault="00520525" w:rsidP="00520525">
      <w:pPr>
        <w:pStyle w:val="NormalWeb"/>
        <w:spacing w:before="0" w:beforeAutospacing="0" w:after="0" w:afterAutospacing="0"/>
      </w:pPr>
      <w:r w:rsidRPr="00F461A5">
        <w:rPr>
          <w:color w:val="000000"/>
        </w:rPr>
        <w:t>Represent a node in pathing graph of a level. These nodes constitute vertices of level graph. This class is a MonoBehaviour(a predefined Unity class) class, which means Node object will appear on the Unity scene screen.</w:t>
      </w:r>
    </w:p>
    <w:p w14:paraId="5A538CEE" w14:textId="77777777" w:rsidR="00520525" w:rsidRPr="00F461A5" w:rsidRDefault="00520525" w:rsidP="00520525"/>
    <w:p w14:paraId="52527102" w14:textId="77777777" w:rsidR="00520525" w:rsidRPr="00F461A5" w:rsidRDefault="00520525" w:rsidP="00520525">
      <w:pPr>
        <w:pStyle w:val="NormalWeb"/>
        <w:spacing w:before="0" w:beforeAutospacing="0" w:after="0" w:afterAutospacing="0"/>
      </w:pPr>
      <w:r w:rsidRPr="00F461A5">
        <w:rPr>
          <w:b/>
          <w:bCs/>
          <w:color w:val="000000"/>
        </w:rPr>
        <w:t>Fields</w:t>
      </w:r>
    </w:p>
    <w:p w14:paraId="3FC63ECE" w14:textId="77777777" w:rsidR="00520525" w:rsidRPr="00F461A5" w:rsidRDefault="00520525" w:rsidP="00520525">
      <w:pPr>
        <w:pStyle w:val="NormalWeb"/>
        <w:spacing w:before="0" w:beforeAutospacing="0" w:after="0" w:afterAutospacing="0"/>
      </w:pPr>
      <w:r w:rsidRPr="00F461A5">
        <w:rPr>
          <w:color w:val="000000"/>
        </w:rPr>
        <w:t xml:space="preserve">Inherited fields: </w:t>
      </w:r>
    </w:p>
    <w:p w14:paraId="33643FF3" w14:textId="77777777" w:rsidR="00520525" w:rsidRPr="00F461A5" w:rsidRDefault="00520525" w:rsidP="00520525">
      <w:pPr>
        <w:pStyle w:val="NormalWeb"/>
        <w:spacing w:before="0" w:beforeAutospacing="0" w:after="0" w:afterAutospacing="0"/>
      </w:pPr>
      <w:r w:rsidRPr="00F461A5">
        <w:rPr>
          <w:i/>
          <w:iCs/>
          <w:color w:val="000000"/>
        </w:rPr>
        <w:t>enabled, gameObject, tag, transform,  GameObject, hideFlags, name</w:t>
      </w:r>
    </w:p>
    <w:p w14:paraId="27F62253" w14:textId="77777777" w:rsidR="00520525" w:rsidRPr="00F461A5" w:rsidRDefault="00520525" w:rsidP="00520525"/>
    <w:p w14:paraId="288F83D9" w14:textId="77777777" w:rsidR="00520525" w:rsidRPr="00F461A5" w:rsidRDefault="00520525" w:rsidP="00520525">
      <w:pPr>
        <w:pStyle w:val="NormalWeb"/>
        <w:spacing w:before="0" w:beforeAutospacing="0" w:after="0" w:afterAutospacing="0"/>
      </w:pPr>
      <w:r w:rsidRPr="00F461A5">
        <w:rPr>
          <w:b/>
          <w:bCs/>
          <w:color w:val="000000"/>
        </w:rPr>
        <w:t>Methods</w:t>
      </w:r>
    </w:p>
    <w:p w14:paraId="24C1F06E" w14:textId="77777777" w:rsidR="00520525" w:rsidRPr="00F461A5" w:rsidRDefault="00520525" w:rsidP="00520525">
      <w:pPr>
        <w:pStyle w:val="NormalWeb"/>
        <w:spacing w:before="0" w:beforeAutospacing="0" w:after="0" w:afterAutospacing="0"/>
      </w:pPr>
      <w:r w:rsidRPr="00F461A5">
        <w:rPr>
          <w:color w:val="000000"/>
        </w:rPr>
        <w:t>Inherited methods:</w:t>
      </w:r>
    </w:p>
    <w:p w14:paraId="3F316236" w14:textId="77777777" w:rsidR="00520525" w:rsidRPr="00F461A5" w:rsidRDefault="00520525" w:rsidP="00520525">
      <w:pPr>
        <w:pStyle w:val="NormalWeb"/>
        <w:spacing w:before="0" w:beforeAutospacing="0" w:after="0" w:afterAutospacing="0"/>
      </w:pPr>
      <w:r w:rsidRPr="00F461A5">
        <w:rPr>
          <w:i/>
          <w:iCs/>
          <w:color w:val="000000"/>
        </w:rPr>
        <w:t>BroadcastMessage, CompareTag, GetComponent, GetComponentInChildren, GameObject, GetComponentInParent,  GetComponents, GetComponentsInChildren, GetComponentsInParent, SendMessage, SendMessageUpwards, GetInstanceID, ToString</w:t>
      </w:r>
    </w:p>
    <w:p w14:paraId="64917893" w14:textId="77777777" w:rsidR="00520525" w:rsidRPr="00F461A5" w:rsidRDefault="00520525" w:rsidP="00520525"/>
    <w:p w14:paraId="3BCB79C4" w14:textId="77777777" w:rsidR="00520525" w:rsidRPr="00F461A5" w:rsidRDefault="00520525" w:rsidP="00F461A5">
      <w:pPr>
        <w:pStyle w:val="Balk3"/>
      </w:pPr>
      <w:bookmarkStart w:id="18" w:name="_Toc443337638"/>
      <w:r w:rsidRPr="00F461A5">
        <w:t>Graph</w:t>
      </w:r>
      <w:bookmarkEnd w:id="18"/>
    </w:p>
    <w:p w14:paraId="080B304B" w14:textId="77777777" w:rsidR="00520525" w:rsidRPr="00F461A5" w:rsidRDefault="00520525" w:rsidP="00520525">
      <w:pPr>
        <w:pStyle w:val="NormalWeb"/>
        <w:spacing w:before="0" w:beforeAutospacing="0" w:after="0" w:afterAutospacing="0"/>
      </w:pPr>
      <w:r w:rsidRPr="00F461A5">
        <w:rPr>
          <w:color w:val="000000"/>
        </w:rPr>
        <w:t>Represent AI pathing graph of a level. Based on this graph AI object decide where to go. Graph nodes exist on the scene, this class retrieves these nodes and creates a graph. Some pathing utility methods also exist in this class.</w:t>
      </w:r>
    </w:p>
    <w:p w14:paraId="304869CA" w14:textId="77777777" w:rsidR="00520525" w:rsidRPr="00F461A5" w:rsidRDefault="00520525" w:rsidP="00520525"/>
    <w:p w14:paraId="650F3B3A" w14:textId="77777777" w:rsidR="00520525" w:rsidRPr="00F461A5" w:rsidRDefault="00520525" w:rsidP="00520525">
      <w:pPr>
        <w:pStyle w:val="NormalWeb"/>
        <w:spacing w:before="0" w:beforeAutospacing="0" w:after="0" w:afterAutospacing="0"/>
      </w:pPr>
      <w:r w:rsidRPr="00F461A5">
        <w:rPr>
          <w:b/>
          <w:bCs/>
          <w:color w:val="000000"/>
        </w:rPr>
        <w:t>Fields</w:t>
      </w:r>
    </w:p>
    <w:p w14:paraId="14601FE7" w14:textId="77777777" w:rsidR="00520525" w:rsidRPr="00F461A5" w:rsidRDefault="00520525" w:rsidP="00520525">
      <w:pPr>
        <w:pStyle w:val="NormalWeb"/>
        <w:spacing w:before="0" w:beforeAutospacing="0" w:after="0" w:afterAutospacing="0"/>
      </w:pPr>
      <w:r w:rsidRPr="00F461A5">
        <w:rPr>
          <w:i/>
          <w:iCs/>
          <w:color w:val="000000"/>
        </w:rPr>
        <w:t>List&lt;Node&gt; nodes;</w:t>
      </w:r>
    </w:p>
    <w:p w14:paraId="46B48FC0" w14:textId="77777777" w:rsidR="00520525" w:rsidRPr="00F461A5" w:rsidRDefault="00520525" w:rsidP="00520525">
      <w:pPr>
        <w:pStyle w:val="NormalWeb"/>
        <w:spacing w:before="0" w:beforeAutospacing="0" w:after="0" w:afterAutospacing="0"/>
      </w:pPr>
      <w:r w:rsidRPr="00F461A5">
        <w:rPr>
          <w:color w:val="000000"/>
        </w:rPr>
        <w:lastRenderedPageBreak/>
        <w:t>Stores nodes in the level. Positions of nodes creates a graph and these positions define weights of edges.</w:t>
      </w:r>
    </w:p>
    <w:p w14:paraId="17FB8062" w14:textId="77777777" w:rsidR="00520525" w:rsidRPr="00F461A5" w:rsidRDefault="00520525" w:rsidP="00520525"/>
    <w:p w14:paraId="2678FBF5" w14:textId="77777777" w:rsidR="00520525" w:rsidRPr="00F461A5" w:rsidRDefault="00520525" w:rsidP="00520525">
      <w:pPr>
        <w:pStyle w:val="NormalWeb"/>
        <w:spacing w:before="0" w:beforeAutospacing="0" w:after="0" w:afterAutospacing="0"/>
      </w:pPr>
      <w:r w:rsidRPr="00F461A5">
        <w:rPr>
          <w:i/>
          <w:iCs/>
          <w:color w:val="000000"/>
        </w:rPr>
        <w:t>Dictionary edges;</w:t>
      </w:r>
    </w:p>
    <w:p w14:paraId="0A669D01" w14:textId="77777777" w:rsidR="00520525" w:rsidRPr="00F461A5" w:rsidRDefault="00520525" w:rsidP="00520525">
      <w:pPr>
        <w:pStyle w:val="NormalWeb"/>
        <w:spacing w:before="0" w:beforeAutospacing="0" w:after="0" w:afterAutospacing="0"/>
      </w:pPr>
      <w:r w:rsidRPr="00F461A5">
        <w:rPr>
          <w:color w:val="000000"/>
        </w:rPr>
        <w:t xml:space="preserve">Stores edges in the graph. These edges are directed. </w:t>
      </w:r>
    </w:p>
    <w:p w14:paraId="1DA1EF48" w14:textId="77777777" w:rsidR="00520525" w:rsidRPr="00F461A5" w:rsidRDefault="00520525" w:rsidP="00520525"/>
    <w:p w14:paraId="68654E4F" w14:textId="77777777" w:rsidR="00520525" w:rsidRPr="00F461A5" w:rsidRDefault="00520525" w:rsidP="00520525">
      <w:pPr>
        <w:pStyle w:val="NormalWeb"/>
        <w:spacing w:before="0" w:beforeAutospacing="0" w:after="0" w:afterAutospacing="0"/>
      </w:pPr>
      <w:r w:rsidRPr="00F461A5">
        <w:rPr>
          <w:b/>
          <w:bCs/>
          <w:color w:val="000000"/>
        </w:rPr>
        <w:t>Constructors</w:t>
      </w:r>
    </w:p>
    <w:p w14:paraId="117A0C89" w14:textId="77777777" w:rsidR="00520525" w:rsidRPr="00F461A5" w:rsidRDefault="00520525" w:rsidP="00520525">
      <w:pPr>
        <w:pStyle w:val="NormalWeb"/>
        <w:spacing w:before="0" w:beforeAutospacing="0" w:after="0" w:afterAutospacing="0"/>
      </w:pPr>
      <w:r w:rsidRPr="00F461A5">
        <w:rPr>
          <w:i/>
          <w:iCs/>
          <w:color w:val="000000"/>
        </w:rPr>
        <w:t>public Graph()</w:t>
      </w:r>
    </w:p>
    <w:p w14:paraId="123FA376" w14:textId="77777777" w:rsidR="00520525" w:rsidRPr="00F461A5" w:rsidRDefault="00520525" w:rsidP="00520525">
      <w:pPr>
        <w:pStyle w:val="NormalWeb"/>
        <w:spacing w:before="0" w:beforeAutospacing="0" w:after="0" w:afterAutospacing="0"/>
      </w:pPr>
      <w:r w:rsidRPr="00F461A5">
        <w:rPr>
          <w:color w:val="000000"/>
        </w:rPr>
        <w:t>Creates graph and initializes field members. To do so, it retrieves all node object on the current scene and by using their positions and links, it creates a directed weighted graph.</w:t>
      </w:r>
    </w:p>
    <w:p w14:paraId="2E6EA87B" w14:textId="77777777" w:rsidR="00520525" w:rsidRPr="00F461A5" w:rsidRDefault="00520525" w:rsidP="00520525"/>
    <w:p w14:paraId="66423C84" w14:textId="77777777" w:rsidR="00520525" w:rsidRPr="00F461A5" w:rsidRDefault="00520525" w:rsidP="00520525">
      <w:pPr>
        <w:pStyle w:val="NormalWeb"/>
        <w:spacing w:before="0" w:beforeAutospacing="0" w:after="0" w:afterAutospacing="0"/>
      </w:pPr>
      <w:r w:rsidRPr="00F461A5">
        <w:rPr>
          <w:b/>
          <w:bCs/>
          <w:color w:val="000000"/>
        </w:rPr>
        <w:t>Methods</w:t>
      </w:r>
    </w:p>
    <w:p w14:paraId="161878E2" w14:textId="77777777" w:rsidR="00520525" w:rsidRPr="00F461A5" w:rsidRDefault="00520525" w:rsidP="00520525">
      <w:pPr>
        <w:pStyle w:val="NormalWeb"/>
        <w:spacing w:before="0" w:beforeAutospacing="0" w:after="0" w:afterAutospacing="0"/>
      </w:pPr>
      <w:r w:rsidRPr="00F461A5">
        <w:rPr>
          <w:i/>
          <w:iCs/>
          <w:color w:val="000000"/>
        </w:rPr>
        <w:t>public void CreateGraph()</w:t>
      </w:r>
    </w:p>
    <w:p w14:paraId="43E24347" w14:textId="77777777" w:rsidR="00520525" w:rsidRPr="00F461A5" w:rsidRDefault="00520525" w:rsidP="00520525">
      <w:pPr>
        <w:pStyle w:val="NormalWeb"/>
        <w:spacing w:before="0" w:beforeAutospacing="0" w:after="0" w:afterAutospacing="0"/>
      </w:pPr>
      <w:r w:rsidRPr="00F461A5">
        <w:rPr>
          <w:color w:val="000000"/>
        </w:rPr>
        <w:t>Retrieves nodes and creates graph.</w:t>
      </w:r>
    </w:p>
    <w:p w14:paraId="5A3BD814" w14:textId="77777777" w:rsidR="00520525" w:rsidRPr="00F461A5" w:rsidRDefault="00520525" w:rsidP="00520525"/>
    <w:p w14:paraId="44DD5693" w14:textId="77777777" w:rsidR="00520525" w:rsidRPr="00F461A5" w:rsidRDefault="00520525" w:rsidP="00520525">
      <w:pPr>
        <w:pStyle w:val="NormalWeb"/>
        <w:spacing w:before="0" w:beforeAutospacing="0" w:after="0" w:afterAutospacing="0"/>
      </w:pPr>
      <w:r w:rsidRPr="00F461A5">
        <w:rPr>
          <w:i/>
          <w:iCs/>
          <w:color w:val="000000"/>
        </w:rPr>
        <w:t>public List&lt;Node&gt; ShortestPath( Node source, Node target)</w:t>
      </w:r>
    </w:p>
    <w:p w14:paraId="7A4F2109" w14:textId="77777777" w:rsidR="00520525" w:rsidRPr="00F461A5" w:rsidRDefault="00520525" w:rsidP="00520525">
      <w:pPr>
        <w:pStyle w:val="NormalWeb"/>
        <w:spacing w:before="0" w:beforeAutospacing="0" w:after="0" w:afterAutospacing="0"/>
      </w:pPr>
      <w:r w:rsidRPr="00F461A5">
        <w:rPr>
          <w:color w:val="000000"/>
        </w:rPr>
        <w:t>A dijkstra shortest path function. Given source and target nodes, this method tries to find shortest path between them. If such path is found, it returns as list of nodes. Null otherwise.</w:t>
      </w:r>
    </w:p>
    <w:p w14:paraId="48B35C17" w14:textId="77777777" w:rsidR="00520525" w:rsidRPr="00F461A5" w:rsidRDefault="00520525" w:rsidP="00520525">
      <w:pPr>
        <w:pStyle w:val="NormalWeb"/>
        <w:spacing w:before="0" w:beforeAutospacing="0" w:after="0" w:afterAutospacing="0"/>
      </w:pPr>
      <w:r w:rsidRPr="00F461A5">
        <w:rPr>
          <w:color w:val="000000"/>
        </w:rPr>
        <w:t>Parameters: source, source node; target, target node.</w:t>
      </w:r>
    </w:p>
    <w:p w14:paraId="23E0C815" w14:textId="77777777" w:rsidR="00520525" w:rsidRPr="00F461A5" w:rsidRDefault="00520525" w:rsidP="00520525">
      <w:pPr>
        <w:pStyle w:val="NormalWeb"/>
        <w:spacing w:before="0" w:beforeAutospacing="0" w:after="0" w:afterAutospacing="0"/>
      </w:pPr>
      <w:r w:rsidRPr="00F461A5">
        <w:rPr>
          <w:color w:val="000000"/>
        </w:rPr>
        <w:t>Return: List of nodes if a path is found, Null otherwise.</w:t>
      </w:r>
    </w:p>
    <w:p w14:paraId="01688C6C" w14:textId="77777777" w:rsidR="00520525" w:rsidRPr="00F461A5" w:rsidRDefault="00520525" w:rsidP="00F461A5">
      <w:pPr>
        <w:pStyle w:val="Balk3"/>
      </w:pPr>
      <w:bookmarkStart w:id="19" w:name="_Toc443337639"/>
      <w:r w:rsidRPr="00F461A5">
        <w:t>ReactionAI</w:t>
      </w:r>
      <w:bookmarkEnd w:id="19"/>
    </w:p>
    <w:p w14:paraId="22DFC6F4" w14:textId="77777777" w:rsidR="00520525" w:rsidRPr="00F461A5" w:rsidRDefault="00520525" w:rsidP="00520525">
      <w:pPr>
        <w:pStyle w:val="NormalWeb"/>
        <w:spacing w:before="0" w:beforeAutospacing="0" w:after="0" w:afterAutospacing="0"/>
      </w:pPr>
      <w:r w:rsidRPr="00F461A5">
        <w:rPr>
          <w:color w:val="000000"/>
        </w:rPr>
        <w:t>AI class representing reaction rules of an enemy. These reaction rules depend on state of enemy, events and of course AI constant parameters given by machine learning module.</w:t>
      </w:r>
    </w:p>
    <w:p w14:paraId="7DE04F90" w14:textId="77777777" w:rsidR="00520525" w:rsidRPr="00F461A5" w:rsidRDefault="00520525" w:rsidP="00520525"/>
    <w:p w14:paraId="21593340" w14:textId="77777777" w:rsidR="00520525" w:rsidRPr="00F461A5" w:rsidRDefault="00520525" w:rsidP="00520525">
      <w:pPr>
        <w:pStyle w:val="NormalWeb"/>
        <w:spacing w:before="0" w:beforeAutospacing="0" w:after="0" w:afterAutospacing="0"/>
      </w:pPr>
      <w:r w:rsidRPr="00F461A5">
        <w:rPr>
          <w:b/>
          <w:bCs/>
          <w:color w:val="000000"/>
        </w:rPr>
        <w:t>Fields</w:t>
      </w:r>
    </w:p>
    <w:p w14:paraId="760FD7B8" w14:textId="77777777" w:rsidR="00520525" w:rsidRPr="00F461A5" w:rsidRDefault="00520525" w:rsidP="00520525">
      <w:pPr>
        <w:pStyle w:val="NormalWeb"/>
        <w:spacing w:before="0" w:beforeAutospacing="0" w:after="0" w:afterAutospacing="0"/>
      </w:pPr>
      <w:r w:rsidRPr="00F461A5">
        <w:rPr>
          <w:i/>
          <w:iCs/>
          <w:color w:val="000000"/>
        </w:rPr>
        <w:t>private Enemy enemy</w:t>
      </w:r>
    </w:p>
    <w:p w14:paraId="58D393E5" w14:textId="77777777" w:rsidR="00520525" w:rsidRPr="00F461A5" w:rsidRDefault="00520525" w:rsidP="00520525">
      <w:pPr>
        <w:pStyle w:val="NormalWeb"/>
        <w:spacing w:before="0" w:beforeAutospacing="0" w:after="0" w:afterAutospacing="0"/>
      </w:pPr>
      <w:r w:rsidRPr="00F461A5">
        <w:rPr>
          <w:color w:val="000000"/>
        </w:rPr>
        <w:t>References to an enemy object.</w:t>
      </w:r>
    </w:p>
    <w:p w14:paraId="47DDA151" w14:textId="77777777" w:rsidR="00520525" w:rsidRPr="00F461A5" w:rsidRDefault="00520525" w:rsidP="00520525"/>
    <w:p w14:paraId="1C827433" w14:textId="77777777" w:rsidR="00520525" w:rsidRPr="00F461A5" w:rsidRDefault="00520525" w:rsidP="00520525">
      <w:pPr>
        <w:pStyle w:val="NormalWeb"/>
        <w:spacing w:before="0" w:beforeAutospacing="0" w:after="0" w:afterAutospacing="0"/>
      </w:pPr>
      <w:r w:rsidRPr="00F461A5">
        <w:rPr>
          <w:b/>
          <w:bCs/>
          <w:color w:val="000000"/>
        </w:rPr>
        <w:t>Constructors</w:t>
      </w:r>
    </w:p>
    <w:p w14:paraId="53B07ED9" w14:textId="77777777" w:rsidR="00520525" w:rsidRPr="00F461A5" w:rsidRDefault="00520525" w:rsidP="00520525">
      <w:pPr>
        <w:pStyle w:val="NormalWeb"/>
        <w:spacing w:before="0" w:beforeAutospacing="0" w:after="0" w:afterAutospacing="0"/>
      </w:pPr>
      <w:r w:rsidRPr="00F461A5">
        <w:rPr>
          <w:i/>
          <w:iCs/>
          <w:color w:val="000000"/>
        </w:rPr>
        <w:t>public ReactionAI(Enemy enemy)</w:t>
      </w:r>
    </w:p>
    <w:p w14:paraId="34FF3F1F" w14:textId="77777777" w:rsidR="00520525" w:rsidRPr="00F461A5" w:rsidRDefault="00520525" w:rsidP="00520525">
      <w:pPr>
        <w:pStyle w:val="NormalWeb"/>
        <w:spacing w:before="0" w:beforeAutospacing="0" w:after="0" w:afterAutospacing="0"/>
      </w:pPr>
      <w:r w:rsidRPr="00F461A5">
        <w:rPr>
          <w:color w:val="000000"/>
        </w:rPr>
        <w:t>Initializes object by setting enemy references to constructor paramter.</w:t>
      </w:r>
    </w:p>
    <w:p w14:paraId="3F255E81" w14:textId="77777777" w:rsidR="00520525" w:rsidRPr="00F461A5" w:rsidRDefault="00520525" w:rsidP="00520525"/>
    <w:p w14:paraId="17A75754" w14:textId="77777777" w:rsidR="00520525" w:rsidRPr="00F461A5" w:rsidRDefault="00520525" w:rsidP="00520525">
      <w:pPr>
        <w:pStyle w:val="NormalWeb"/>
        <w:spacing w:before="0" w:beforeAutospacing="0" w:after="0" w:afterAutospacing="0"/>
      </w:pPr>
      <w:r w:rsidRPr="00F461A5">
        <w:rPr>
          <w:b/>
          <w:bCs/>
          <w:color w:val="000000"/>
        </w:rPr>
        <w:t>Methods</w:t>
      </w:r>
    </w:p>
    <w:p w14:paraId="09CDEA8A" w14:textId="77777777" w:rsidR="00520525" w:rsidRPr="00F461A5" w:rsidRDefault="00520525" w:rsidP="00520525">
      <w:pPr>
        <w:pStyle w:val="NormalWeb"/>
        <w:spacing w:before="0" w:beforeAutospacing="0" w:after="0" w:afterAutospacing="0"/>
      </w:pPr>
      <w:r w:rsidRPr="00F461A5">
        <w:rPr>
          <w:i/>
          <w:iCs/>
          <w:color w:val="000000"/>
        </w:rPr>
        <w:t>public Action React(Event gameEvent)</w:t>
      </w:r>
    </w:p>
    <w:p w14:paraId="3BAB6C60" w14:textId="77777777" w:rsidR="00520525" w:rsidRPr="00F461A5" w:rsidRDefault="00520525" w:rsidP="00520525">
      <w:pPr>
        <w:pStyle w:val="NormalWeb"/>
        <w:spacing w:before="0" w:beforeAutospacing="0" w:after="0" w:afterAutospacing="0"/>
      </w:pPr>
      <w:r w:rsidRPr="00F461A5">
        <w:rPr>
          <w:color w:val="000000"/>
        </w:rPr>
        <w:t>This method define how enemy AI object will react when an event occurs. According to given event, enemy state and other AI parameter an Action is produced.</w:t>
      </w:r>
    </w:p>
    <w:p w14:paraId="3A697A37" w14:textId="77777777" w:rsidR="00520525" w:rsidRPr="00F461A5" w:rsidRDefault="00520525" w:rsidP="00520525"/>
    <w:p w14:paraId="7B825390" w14:textId="77777777" w:rsidR="00520525" w:rsidRPr="00F461A5" w:rsidRDefault="00520525" w:rsidP="00F461A5">
      <w:pPr>
        <w:pStyle w:val="Balk3"/>
      </w:pPr>
      <w:bookmarkStart w:id="20" w:name="_Toc443337640"/>
      <w:r w:rsidRPr="00F461A5">
        <w:t>State</w:t>
      </w:r>
      <w:bookmarkEnd w:id="20"/>
    </w:p>
    <w:p w14:paraId="51CCB55F" w14:textId="77777777" w:rsidR="00520525" w:rsidRPr="00F461A5" w:rsidRDefault="00520525" w:rsidP="00520525">
      <w:pPr>
        <w:pStyle w:val="NormalWeb"/>
        <w:spacing w:before="0" w:beforeAutospacing="0" w:after="0" w:afterAutospacing="0"/>
      </w:pPr>
      <w:r w:rsidRPr="00F461A5">
        <w:rPr>
          <w:color w:val="000000"/>
        </w:rPr>
        <w:t>Defines the state of an enemy object.</w:t>
      </w:r>
    </w:p>
    <w:p w14:paraId="3556D34E" w14:textId="77777777" w:rsidR="00520525" w:rsidRPr="00F461A5" w:rsidRDefault="00520525" w:rsidP="00520525"/>
    <w:p w14:paraId="5EF53059" w14:textId="77777777" w:rsidR="00520525" w:rsidRPr="00F461A5" w:rsidRDefault="00520525" w:rsidP="00520525">
      <w:pPr>
        <w:pStyle w:val="NormalWeb"/>
        <w:spacing w:before="0" w:beforeAutospacing="0" w:after="0" w:afterAutospacing="0"/>
      </w:pPr>
      <w:r w:rsidRPr="00F461A5">
        <w:rPr>
          <w:b/>
          <w:bCs/>
          <w:color w:val="000000"/>
        </w:rPr>
        <w:t>Fields</w:t>
      </w:r>
    </w:p>
    <w:p w14:paraId="7F4CBE70" w14:textId="77777777" w:rsidR="00520525" w:rsidRPr="00F461A5" w:rsidRDefault="00520525" w:rsidP="00520525">
      <w:pPr>
        <w:pStyle w:val="NormalWeb"/>
        <w:spacing w:before="0" w:beforeAutospacing="0" w:after="0" w:afterAutospacing="0"/>
      </w:pPr>
      <w:r w:rsidRPr="00F461A5">
        <w:rPr>
          <w:i/>
          <w:iCs/>
          <w:color w:val="000000"/>
        </w:rPr>
        <w:t>int currentState</w:t>
      </w:r>
    </w:p>
    <w:p w14:paraId="3E32D569" w14:textId="77777777" w:rsidR="00520525" w:rsidRPr="00F461A5" w:rsidRDefault="00520525" w:rsidP="00520525">
      <w:pPr>
        <w:pStyle w:val="NormalWeb"/>
        <w:spacing w:before="0" w:beforeAutospacing="0" w:after="0" w:afterAutospacing="0"/>
      </w:pPr>
      <w:r w:rsidRPr="00F461A5">
        <w:rPr>
          <w:color w:val="000000"/>
        </w:rPr>
        <w:t>Represents current state of enemy. It takes one of predetermined integer values.</w:t>
      </w:r>
    </w:p>
    <w:p w14:paraId="3F31E766" w14:textId="77777777" w:rsidR="00520525" w:rsidRPr="00F461A5" w:rsidRDefault="00520525" w:rsidP="00520525"/>
    <w:p w14:paraId="78870E1E" w14:textId="77777777" w:rsidR="00520525" w:rsidRPr="00F461A5" w:rsidRDefault="00520525" w:rsidP="00520525">
      <w:pPr>
        <w:pStyle w:val="NormalWeb"/>
        <w:spacing w:before="0" w:beforeAutospacing="0" w:after="0" w:afterAutospacing="0"/>
      </w:pPr>
      <w:r w:rsidRPr="00F461A5">
        <w:rPr>
          <w:b/>
          <w:bCs/>
          <w:color w:val="000000"/>
        </w:rPr>
        <w:t>Constructors</w:t>
      </w:r>
    </w:p>
    <w:p w14:paraId="70357B79" w14:textId="77777777" w:rsidR="00520525" w:rsidRPr="00F461A5" w:rsidRDefault="00520525" w:rsidP="00520525">
      <w:pPr>
        <w:pStyle w:val="NormalWeb"/>
        <w:spacing w:before="0" w:beforeAutospacing="0" w:after="0" w:afterAutospacing="0"/>
      </w:pPr>
      <w:r w:rsidRPr="00F461A5">
        <w:rPr>
          <w:i/>
          <w:iCs/>
          <w:color w:val="000000"/>
        </w:rPr>
        <w:lastRenderedPageBreak/>
        <w:t>public State()</w:t>
      </w:r>
    </w:p>
    <w:p w14:paraId="4ECEC46C" w14:textId="77777777" w:rsidR="00520525" w:rsidRPr="00F461A5" w:rsidRDefault="00520525" w:rsidP="00520525">
      <w:pPr>
        <w:pStyle w:val="NormalWeb"/>
        <w:spacing w:before="0" w:beforeAutospacing="0" w:after="0" w:afterAutospacing="0"/>
      </w:pPr>
      <w:r w:rsidRPr="00F461A5">
        <w:rPr>
          <w:color w:val="000000"/>
        </w:rPr>
        <w:t>Initializes object. Field members are initialized to default values.</w:t>
      </w:r>
    </w:p>
    <w:p w14:paraId="6D5239A0" w14:textId="77777777" w:rsidR="00520525" w:rsidRPr="00F461A5" w:rsidRDefault="00520525" w:rsidP="00520525"/>
    <w:p w14:paraId="06799987" w14:textId="77777777" w:rsidR="00520525" w:rsidRPr="00F461A5" w:rsidRDefault="00520525" w:rsidP="00520525">
      <w:pPr>
        <w:pStyle w:val="NormalWeb"/>
        <w:spacing w:before="0" w:beforeAutospacing="0" w:after="0" w:afterAutospacing="0"/>
      </w:pPr>
      <w:r w:rsidRPr="00F461A5">
        <w:rPr>
          <w:i/>
          <w:iCs/>
          <w:color w:val="000000"/>
        </w:rPr>
        <w:t>public State( int currentState)</w:t>
      </w:r>
    </w:p>
    <w:p w14:paraId="020380D3" w14:textId="77777777" w:rsidR="00520525" w:rsidRPr="00F461A5" w:rsidRDefault="00520525" w:rsidP="00520525">
      <w:pPr>
        <w:pStyle w:val="NormalWeb"/>
        <w:spacing w:before="0" w:beforeAutospacing="0" w:after="0" w:afterAutospacing="0"/>
      </w:pPr>
      <w:r w:rsidRPr="00F461A5">
        <w:rPr>
          <w:color w:val="000000"/>
        </w:rPr>
        <w:t>Initializes object and field members are initialized by given paramters.</w:t>
      </w:r>
    </w:p>
    <w:p w14:paraId="5B71DBA5" w14:textId="77777777" w:rsidR="00520525" w:rsidRPr="00F461A5" w:rsidRDefault="00520525" w:rsidP="00520525"/>
    <w:p w14:paraId="3A041D3D" w14:textId="77777777" w:rsidR="00520525" w:rsidRPr="00F461A5" w:rsidRDefault="00520525" w:rsidP="00520525">
      <w:pPr>
        <w:pStyle w:val="NormalWeb"/>
        <w:spacing w:before="0" w:beforeAutospacing="0" w:after="0" w:afterAutospacing="0"/>
      </w:pPr>
      <w:r w:rsidRPr="00F461A5">
        <w:rPr>
          <w:b/>
          <w:bCs/>
          <w:color w:val="000000"/>
        </w:rPr>
        <w:t>Methods</w:t>
      </w:r>
    </w:p>
    <w:p w14:paraId="4AE284E7" w14:textId="77777777" w:rsidR="00520525" w:rsidRPr="00F461A5" w:rsidRDefault="00520525" w:rsidP="00520525">
      <w:pPr>
        <w:pStyle w:val="NormalWeb"/>
        <w:spacing w:before="0" w:beforeAutospacing="0" w:after="0" w:afterAutospacing="0"/>
      </w:pPr>
      <w:r w:rsidRPr="00F461A5">
        <w:rPr>
          <w:i/>
          <w:iCs/>
          <w:color w:val="000000"/>
        </w:rPr>
        <w:t>Getter methods</w:t>
      </w:r>
    </w:p>
    <w:p w14:paraId="6F11604A" w14:textId="77777777" w:rsidR="00520525" w:rsidRPr="00F461A5" w:rsidRDefault="00520525" w:rsidP="00520525"/>
    <w:p w14:paraId="08A7F6F0" w14:textId="77777777" w:rsidR="00520525" w:rsidRPr="00F461A5" w:rsidRDefault="00520525" w:rsidP="00520525">
      <w:pPr>
        <w:pStyle w:val="NormalWeb"/>
        <w:spacing w:before="0" w:beforeAutospacing="0" w:after="0" w:afterAutospacing="0"/>
      </w:pPr>
      <w:r w:rsidRPr="00F461A5">
        <w:rPr>
          <w:i/>
          <w:iCs/>
          <w:color w:val="000000"/>
        </w:rPr>
        <w:t>public evaluateState( Event event)</w:t>
      </w:r>
    </w:p>
    <w:p w14:paraId="2EB91900" w14:textId="77777777" w:rsidR="00520525" w:rsidRPr="00F461A5" w:rsidRDefault="00520525" w:rsidP="00520525">
      <w:pPr>
        <w:pStyle w:val="NormalWeb"/>
        <w:spacing w:before="0" w:beforeAutospacing="0" w:after="0" w:afterAutospacing="0"/>
      </w:pPr>
      <w:r w:rsidRPr="00F461A5">
        <w:rPr>
          <w:color w:val="000000"/>
        </w:rPr>
        <w:t>According to event, this method determines the current state. For example, an spot event has occurred, this method may evaluate that event and results in changing currentState value from idle to hostile.</w:t>
      </w:r>
    </w:p>
    <w:p w14:paraId="0E00D73D" w14:textId="77777777" w:rsidR="00520525" w:rsidRPr="00F461A5" w:rsidRDefault="00520525" w:rsidP="00F461A5">
      <w:pPr>
        <w:pStyle w:val="Balk3"/>
      </w:pPr>
      <w:bookmarkStart w:id="21" w:name="_Toc443337641"/>
      <w:r w:rsidRPr="00F461A5">
        <w:t>Action</w:t>
      </w:r>
      <w:bookmarkEnd w:id="21"/>
    </w:p>
    <w:p w14:paraId="514E0884" w14:textId="77777777" w:rsidR="00520525" w:rsidRPr="00F461A5" w:rsidRDefault="00520525" w:rsidP="00520525"/>
    <w:p w14:paraId="39A98320" w14:textId="77777777" w:rsidR="00520525" w:rsidRPr="00F461A5" w:rsidRDefault="00520525" w:rsidP="00520525">
      <w:pPr>
        <w:pStyle w:val="NormalWeb"/>
        <w:spacing w:before="0" w:beforeAutospacing="0" w:after="0" w:afterAutospacing="0"/>
      </w:pPr>
      <w:r w:rsidRPr="00F461A5">
        <w:rPr>
          <w:color w:val="000000"/>
        </w:rPr>
        <w:t>A virtual class representing base of any &lt;&lt;Capabilility&gt;&gt;Action object such as ApproachAction, FireAction, ChaseAction etc.</w:t>
      </w:r>
    </w:p>
    <w:p w14:paraId="37182DEE" w14:textId="77777777" w:rsidR="00520525" w:rsidRPr="00F461A5" w:rsidRDefault="00520525" w:rsidP="00520525"/>
    <w:p w14:paraId="35A6CBFE" w14:textId="77777777" w:rsidR="00520525" w:rsidRPr="00F461A5" w:rsidRDefault="00520525" w:rsidP="00520525">
      <w:pPr>
        <w:pStyle w:val="NormalWeb"/>
        <w:spacing w:before="0" w:beforeAutospacing="0" w:after="0" w:afterAutospacing="0"/>
      </w:pPr>
      <w:r w:rsidRPr="00F461A5">
        <w:rPr>
          <w:b/>
          <w:bCs/>
          <w:color w:val="000000"/>
        </w:rPr>
        <w:t>Fields</w:t>
      </w:r>
    </w:p>
    <w:p w14:paraId="5AECA284" w14:textId="77777777" w:rsidR="00520525" w:rsidRPr="00F461A5" w:rsidRDefault="00520525" w:rsidP="00520525">
      <w:pPr>
        <w:pStyle w:val="NormalWeb"/>
        <w:spacing w:before="0" w:beforeAutospacing="0" w:after="0" w:afterAutospacing="0"/>
      </w:pPr>
      <w:r w:rsidRPr="00F461A5">
        <w:rPr>
          <w:i/>
          <w:iCs/>
          <w:color w:val="000000"/>
        </w:rPr>
        <w:t>public int priority</w:t>
      </w:r>
    </w:p>
    <w:p w14:paraId="43239A96" w14:textId="77777777" w:rsidR="00520525" w:rsidRPr="00F461A5" w:rsidRDefault="00520525" w:rsidP="00520525">
      <w:pPr>
        <w:pStyle w:val="NormalWeb"/>
        <w:spacing w:before="0" w:beforeAutospacing="0" w:after="0" w:afterAutospacing="0"/>
      </w:pPr>
      <w:r w:rsidRPr="00F461A5">
        <w:rPr>
          <w:color w:val="000000"/>
        </w:rPr>
        <w:t>This field represents the priority of action. Higher this value is higher priority of the action. Depending on it, execution order of actions may change.</w:t>
      </w:r>
    </w:p>
    <w:p w14:paraId="47EE5744" w14:textId="77777777" w:rsidR="00520525" w:rsidRPr="00F461A5" w:rsidRDefault="00520525" w:rsidP="00520525"/>
    <w:p w14:paraId="1D969F53" w14:textId="77777777" w:rsidR="00520525" w:rsidRPr="00F461A5" w:rsidRDefault="00520525" w:rsidP="00520525">
      <w:pPr>
        <w:pStyle w:val="NormalWeb"/>
        <w:spacing w:before="0" w:beforeAutospacing="0" w:after="0" w:afterAutospacing="0"/>
      </w:pPr>
      <w:r w:rsidRPr="00F461A5">
        <w:rPr>
          <w:i/>
          <w:iCs/>
          <w:color w:val="000000"/>
        </w:rPr>
        <w:t>public bool done</w:t>
      </w:r>
    </w:p>
    <w:p w14:paraId="366B01E7" w14:textId="77777777" w:rsidR="00520525" w:rsidRPr="00F461A5" w:rsidRDefault="00520525" w:rsidP="00520525">
      <w:pPr>
        <w:pStyle w:val="NormalWeb"/>
        <w:spacing w:before="0" w:beforeAutospacing="0" w:after="0" w:afterAutospacing="0"/>
      </w:pPr>
      <w:r w:rsidRPr="00F461A5">
        <w:rPr>
          <w:color w:val="000000"/>
        </w:rPr>
        <w:t>Boolean value representing completeness of action.</w:t>
      </w:r>
    </w:p>
    <w:p w14:paraId="4234D116" w14:textId="77777777" w:rsidR="00520525" w:rsidRPr="00F461A5" w:rsidRDefault="00520525" w:rsidP="00520525"/>
    <w:p w14:paraId="7F460E7B" w14:textId="77777777" w:rsidR="00520525" w:rsidRPr="00F461A5" w:rsidRDefault="00520525" w:rsidP="00520525">
      <w:pPr>
        <w:pStyle w:val="NormalWeb"/>
        <w:spacing w:before="0" w:beforeAutospacing="0" w:after="0" w:afterAutospacing="0"/>
      </w:pPr>
      <w:r w:rsidRPr="00F461A5">
        <w:rPr>
          <w:b/>
          <w:bCs/>
          <w:color w:val="000000"/>
        </w:rPr>
        <w:t>Constructors</w:t>
      </w:r>
    </w:p>
    <w:p w14:paraId="3DA68E8D" w14:textId="77777777" w:rsidR="00520525" w:rsidRPr="00F461A5" w:rsidRDefault="00520525" w:rsidP="00520525">
      <w:pPr>
        <w:pStyle w:val="NormalWeb"/>
        <w:spacing w:before="0" w:beforeAutospacing="0" w:after="0" w:afterAutospacing="0"/>
      </w:pPr>
      <w:r w:rsidRPr="00F461A5">
        <w:rPr>
          <w:i/>
          <w:iCs/>
          <w:color w:val="000000"/>
        </w:rPr>
        <w:t>public Action(int priority = 0)</w:t>
      </w:r>
    </w:p>
    <w:p w14:paraId="39B79974" w14:textId="77777777" w:rsidR="00520525" w:rsidRPr="00F461A5" w:rsidRDefault="00520525" w:rsidP="00520525">
      <w:pPr>
        <w:pStyle w:val="NormalWeb"/>
        <w:spacing w:before="0" w:beforeAutospacing="0" w:after="0" w:afterAutospacing="0"/>
      </w:pPr>
      <w:r w:rsidRPr="00F461A5">
        <w:rPr>
          <w:color w:val="000000"/>
        </w:rPr>
        <w:t>Initializes action with given priority.</w:t>
      </w:r>
    </w:p>
    <w:p w14:paraId="5386D600" w14:textId="77777777" w:rsidR="00520525" w:rsidRPr="00F461A5" w:rsidRDefault="00520525" w:rsidP="00520525"/>
    <w:p w14:paraId="76CC9630" w14:textId="77777777" w:rsidR="00520525" w:rsidRPr="00F461A5" w:rsidRDefault="00520525" w:rsidP="00520525">
      <w:pPr>
        <w:pStyle w:val="NormalWeb"/>
        <w:spacing w:before="0" w:beforeAutospacing="0" w:after="0" w:afterAutospacing="0"/>
      </w:pPr>
      <w:r w:rsidRPr="00F461A5">
        <w:rPr>
          <w:b/>
          <w:bCs/>
          <w:color w:val="000000"/>
        </w:rPr>
        <w:t>Methods</w:t>
      </w:r>
    </w:p>
    <w:p w14:paraId="21AAA7A0" w14:textId="77777777" w:rsidR="00520525" w:rsidRPr="00F461A5" w:rsidRDefault="00520525" w:rsidP="00520525">
      <w:pPr>
        <w:pStyle w:val="NormalWeb"/>
        <w:spacing w:before="0" w:beforeAutospacing="0" w:after="0" w:afterAutospacing="0"/>
      </w:pPr>
      <w:r w:rsidRPr="00F461A5">
        <w:rPr>
          <w:i/>
          <w:iCs/>
          <w:color w:val="000000"/>
        </w:rPr>
        <w:t>Getter and setter methods.</w:t>
      </w:r>
    </w:p>
    <w:p w14:paraId="2AED6617" w14:textId="77777777" w:rsidR="00520525" w:rsidRPr="00F461A5" w:rsidRDefault="00520525" w:rsidP="00520525"/>
    <w:p w14:paraId="70724656" w14:textId="77777777" w:rsidR="00520525" w:rsidRPr="00F461A5" w:rsidRDefault="00520525" w:rsidP="00520525">
      <w:pPr>
        <w:pStyle w:val="NormalWeb"/>
        <w:spacing w:before="0" w:beforeAutospacing="0" w:after="0" w:afterAutospacing="0"/>
      </w:pPr>
      <w:r w:rsidRPr="00F461A5">
        <w:rPr>
          <w:i/>
          <w:iCs/>
          <w:color w:val="000000"/>
        </w:rPr>
        <w:t>public virtual void Execute</w:t>
      </w:r>
    </w:p>
    <w:p w14:paraId="6B01441B" w14:textId="77777777" w:rsidR="00520525" w:rsidRPr="00F461A5" w:rsidRDefault="00520525" w:rsidP="00520525">
      <w:pPr>
        <w:pStyle w:val="NormalWeb"/>
        <w:spacing w:before="0" w:beforeAutospacing="0" w:after="0" w:afterAutospacing="0"/>
      </w:pPr>
      <w:r w:rsidRPr="00F461A5">
        <w:rPr>
          <w:color w:val="000000"/>
        </w:rPr>
        <w:t>Executes the action. This method is generally overridden by child classes to define their action so implementation of this method highly relies on child classes.</w:t>
      </w:r>
    </w:p>
    <w:p w14:paraId="2A9EAB2F" w14:textId="77777777" w:rsidR="00520525" w:rsidRPr="00F461A5" w:rsidRDefault="00520525" w:rsidP="00520525"/>
    <w:p w14:paraId="2419E8CB" w14:textId="77777777" w:rsidR="00520525" w:rsidRPr="00F461A5" w:rsidRDefault="00520525" w:rsidP="00F461A5">
      <w:pPr>
        <w:pStyle w:val="Balk3"/>
      </w:pPr>
      <w:bookmarkStart w:id="22" w:name="_Toc443337642"/>
      <w:r w:rsidRPr="00F461A5">
        <w:t>ApproachAction</w:t>
      </w:r>
      <w:bookmarkEnd w:id="22"/>
    </w:p>
    <w:p w14:paraId="11046880" w14:textId="77777777" w:rsidR="00520525" w:rsidRPr="00F461A5" w:rsidRDefault="00520525" w:rsidP="00520525">
      <w:pPr>
        <w:pStyle w:val="NormalWeb"/>
        <w:spacing w:before="0" w:beforeAutospacing="0" w:after="0" w:afterAutospacing="0"/>
      </w:pPr>
      <w:r w:rsidRPr="00F461A5">
        <w:rPr>
          <w:color w:val="000000"/>
        </w:rPr>
        <w:t>extends Action</w:t>
      </w:r>
    </w:p>
    <w:p w14:paraId="7129A52D" w14:textId="77777777" w:rsidR="00520525" w:rsidRPr="00F461A5" w:rsidRDefault="00520525" w:rsidP="00520525"/>
    <w:p w14:paraId="65B2B5C4" w14:textId="77777777" w:rsidR="00520525" w:rsidRPr="00F461A5" w:rsidRDefault="00520525" w:rsidP="00520525">
      <w:pPr>
        <w:pStyle w:val="NormalWeb"/>
        <w:spacing w:before="0" w:beforeAutospacing="0" w:after="0" w:afterAutospacing="0"/>
      </w:pPr>
      <w:r w:rsidRPr="00F461A5">
        <w:rPr>
          <w:color w:val="000000"/>
        </w:rPr>
        <w:t>Defines approach capability of enemy objects.</w:t>
      </w:r>
    </w:p>
    <w:p w14:paraId="13F41B50" w14:textId="77777777" w:rsidR="00520525" w:rsidRPr="00F461A5" w:rsidRDefault="00520525" w:rsidP="00520525"/>
    <w:p w14:paraId="16C89040" w14:textId="77777777" w:rsidR="00520525" w:rsidRPr="00F461A5" w:rsidRDefault="00520525" w:rsidP="00520525">
      <w:pPr>
        <w:pStyle w:val="NormalWeb"/>
        <w:spacing w:before="0" w:beforeAutospacing="0" w:after="0" w:afterAutospacing="0"/>
      </w:pPr>
      <w:r w:rsidRPr="00F461A5">
        <w:rPr>
          <w:b/>
          <w:bCs/>
          <w:color w:val="000000"/>
        </w:rPr>
        <w:t>Fields</w:t>
      </w:r>
    </w:p>
    <w:p w14:paraId="2752A5F8" w14:textId="77777777" w:rsidR="00520525" w:rsidRPr="00F461A5" w:rsidRDefault="00520525" w:rsidP="00520525">
      <w:pPr>
        <w:pStyle w:val="NormalWeb"/>
        <w:spacing w:before="0" w:beforeAutospacing="0" w:after="0" w:afterAutospacing="0"/>
      </w:pPr>
      <w:r w:rsidRPr="00F461A5">
        <w:rPr>
          <w:i/>
          <w:iCs/>
          <w:color w:val="000000"/>
        </w:rPr>
        <w:t>inherited fields: priority, done</w:t>
      </w:r>
    </w:p>
    <w:p w14:paraId="28B5CFD8" w14:textId="77777777" w:rsidR="00520525" w:rsidRPr="00F461A5" w:rsidRDefault="00520525" w:rsidP="00520525"/>
    <w:p w14:paraId="61F36683" w14:textId="77777777" w:rsidR="00520525" w:rsidRPr="00F461A5" w:rsidRDefault="00520525" w:rsidP="00520525">
      <w:pPr>
        <w:pStyle w:val="NormalWeb"/>
        <w:spacing w:before="0" w:beforeAutospacing="0" w:after="0" w:afterAutospacing="0"/>
      </w:pPr>
      <w:r w:rsidRPr="00F461A5">
        <w:rPr>
          <w:i/>
          <w:iCs/>
          <w:color w:val="000000"/>
        </w:rPr>
        <w:t>private Vector2 target</w:t>
      </w:r>
    </w:p>
    <w:p w14:paraId="51B08FA6" w14:textId="77777777" w:rsidR="00520525" w:rsidRPr="00F461A5" w:rsidRDefault="00520525" w:rsidP="00520525">
      <w:pPr>
        <w:pStyle w:val="NormalWeb"/>
        <w:spacing w:before="0" w:beforeAutospacing="0" w:after="0" w:afterAutospacing="0"/>
      </w:pPr>
      <w:r w:rsidRPr="00F461A5">
        <w:rPr>
          <w:color w:val="000000"/>
        </w:rPr>
        <w:lastRenderedPageBreak/>
        <w:t>This field stores reference to target point. Point is defined as a Vector2 struct. Since  Gameplay package does not have any information about parameters of an action. This information should be transmitted via actions.</w:t>
      </w:r>
    </w:p>
    <w:p w14:paraId="7D83A7E5" w14:textId="77777777" w:rsidR="00520525" w:rsidRPr="00F461A5" w:rsidRDefault="00520525" w:rsidP="00520525"/>
    <w:p w14:paraId="3ECCFF2B" w14:textId="77777777" w:rsidR="00520525" w:rsidRPr="00F461A5" w:rsidRDefault="00520525" w:rsidP="00520525">
      <w:pPr>
        <w:pStyle w:val="NormalWeb"/>
        <w:spacing w:before="0" w:beforeAutospacing="0" w:after="0" w:afterAutospacing="0"/>
      </w:pPr>
      <w:r w:rsidRPr="00F461A5">
        <w:rPr>
          <w:i/>
          <w:iCs/>
          <w:color w:val="000000"/>
        </w:rPr>
        <w:t>private IMovable source</w:t>
      </w:r>
    </w:p>
    <w:p w14:paraId="5965DB94" w14:textId="77777777" w:rsidR="00520525" w:rsidRPr="00F461A5" w:rsidRDefault="00520525" w:rsidP="00520525">
      <w:pPr>
        <w:pStyle w:val="NormalWeb"/>
        <w:spacing w:before="0" w:beforeAutospacing="0" w:after="0" w:afterAutospacing="0"/>
      </w:pPr>
      <w:r w:rsidRPr="00F461A5">
        <w:rPr>
          <w:color w:val="000000"/>
        </w:rPr>
        <w:t>Stores reference to moving object. It could be Guardian or any other enemy implementing IMovable interface. Since  Gameplay package does not have any information about parameters of an action. This information should be transmitted via actions.</w:t>
      </w:r>
    </w:p>
    <w:p w14:paraId="33A59721" w14:textId="77777777" w:rsidR="00520525" w:rsidRPr="00F461A5" w:rsidRDefault="00520525" w:rsidP="00520525"/>
    <w:p w14:paraId="72A3A913" w14:textId="77777777" w:rsidR="00520525" w:rsidRPr="00F461A5" w:rsidRDefault="00520525" w:rsidP="00520525">
      <w:pPr>
        <w:pStyle w:val="NormalWeb"/>
        <w:spacing w:before="0" w:beforeAutospacing="0" w:after="0" w:afterAutospacing="0"/>
      </w:pPr>
      <w:r w:rsidRPr="00F461A5">
        <w:rPr>
          <w:b/>
          <w:bCs/>
          <w:color w:val="000000"/>
        </w:rPr>
        <w:t>Constructors</w:t>
      </w:r>
    </w:p>
    <w:p w14:paraId="0B9A20D0" w14:textId="77777777" w:rsidR="00520525" w:rsidRPr="00F461A5" w:rsidRDefault="00520525" w:rsidP="00520525">
      <w:pPr>
        <w:pStyle w:val="NormalWeb"/>
        <w:spacing w:before="0" w:beforeAutospacing="0" w:after="0" w:afterAutospacing="0"/>
      </w:pPr>
      <w:r w:rsidRPr="00F461A5">
        <w:rPr>
          <w:i/>
          <w:iCs/>
          <w:color w:val="000000"/>
        </w:rPr>
        <w:t>public ApproachAction()</w:t>
      </w:r>
    </w:p>
    <w:p w14:paraId="32E9760C" w14:textId="77777777" w:rsidR="00520525" w:rsidRPr="00F461A5" w:rsidRDefault="00520525" w:rsidP="00520525">
      <w:pPr>
        <w:pStyle w:val="NormalWeb"/>
        <w:spacing w:before="0" w:beforeAutospacing="0" w:after="0" w:afterAutospacing="0"/>
      </w:pPr>
      <w:r w:rsidRPr="00F461A5">
        <w:rPr>
          <w:color w:val="000000"/>
        </w:rPr>
        <w:t>Initializes an empty ApproachAction  object. field variables should be set via setter methods in order for this object to function properly. If field members are known before creating the object, other constructors should be preferred.</w:t>
      </w:r>
    </w:p>
    <w:p w14:paraId="416283D3" w14:textId="77777777" w:rsidR="00520525" w:rsidRPr="00F461A5" w:rsidRDefault="00520525" w:rsidP="00520525"/>
    <w:p w14:paraId="7B680AD8" w14:textId="77777777" w:rsidR="00520525" w:rsidRPr="00F461A5" w:rsidRDefault="00520525" w:rsidP="00520525">
      <w:pPr>
        <w:pStyle w:val="NormalWeb"/>
        <w:spacing w:before="0" w:beforeAutospacing="0" w:after="0" w:afterAutospacing="0"/>
      </w:pPr>
      <w:r w:rsidRPr="00F461A5">
        <w:rPr>
          <w:i/>
          <w:iCs/>
          <w:color w:val="000000"/>
        </w:rPr>
        <w:t>public ApproachAction(Vector2 target, IMovable source)</w:t>
      </w:r>
    </w:p>
    <w:p w14:paraId="6174EE76" w14:textId="77777777" w:rsidR="00520525" w:rsidRPr="00F461A5" w:rsidRDefault="00520525" w:rsidP="00520525">
      <w:pPr>
        <w:pStyle w:val="NormalWeb"/>
        <w:spacing w:before="0" w:beforeAutospacing="0" w:after="0" w:afterAutospacing="0"/>
      </w:pPr>
      <w:r w:rsidRPr="00F461A5">
        <w:rPr>
          <w:color w:val="000000"/>
        </w:rPr>
        <w:t>Initializes a ApproachAction object according to parameters. It set player and source references to field members.</w:t>
      </w:r>
    </w:p>
    <w:p w14:paraId="5DED1795" w14:textId="77777777" w:rsidR="00520525" w:rsidRPr="00F461A5" w:rsidRDefault="00520525" w:rsidP="00520525"/>
    <w:p w14:paraId="6BAE8C7D" w14:textId="77777777" w:rsidR="00520525" w:rsidRPr="00F461A5" w:rsidRDefault="00520525" w:rsidP="00520525">
      <w:pPr>
        <w:pStyle w:val="NormalWeb"/>
        <w:spacing w:before="0" w:beforeAutospacing="0" w:after="0" w:afterAutospacing="0"/>
      </w:pPr>
      <w:r w:rsidRPr="00F461A5">
        <w:rPr>
          <w:b/>
          <w:bCs/>
          <w:color w:val="000000"/>
        </w:rPr>
        <w:t>Methods</w:t>
      </w:r>
    </w:p>
    <w:p w14:paraId="22507DB0" w14:textId="77777777" w:rsidR="00520525" w:rsidRPr="00F461A5" w:rsidRDefault="00520525" w:rsidP="00520525">
      <w:pPr>
        <w:pStyle w:val="NormalWeb"/>
        <w:spacing w:before="0" w:beforeAutospacing="0" w:after="0" w:afterAutospacing="0"/>
      </w:pPr>
      <w:r w:rsidRPr="00F461A5">
        <w:rPr>
          <w:i/>
          <w:iCs/>
          <w:color w:val="000000"/>
        </w:rPr>
        <w:t>Setter and Getter Methods</w:t>
      </w:r>
    </w:p>
    <w:p w14:paraId="04F2A088" w14:textId="77777777" w:rsidR="00520525" w:rsidRPr="00F461A5" w:rsidRDefault="00520525" w:rsidP="00520525"/>
    <w:p w14:paraId="6B0541D8" w14:textId="77777777" w:rsidR="00520525" w:rsidRPr="00F461A5" w:rsidRDefault="00520525" w:rsidP="00520525">
      <w:pPr>
        <w:pStyle w:val="NormalWeb"/>
        <w:spacing w:before="0" w:beforeAutospacing="0" w:after="0" w:afterAutospacing="0"/>
      </w:pPr>
      <w:r w:rsidRPr="00F461A5">
        <w:rPr>
          <w:i/>
          <w:iCs/>
          <w:color w:val="000000"/>
        </w:rPr>
        <w:t>public override void Execute()</w:t>
      </w:r>
    </w:p>
    <w:p w14:paraId="43BBDD66" w14:textId="77777777" w:rsidR="00520525" w:rsidRPr="00F461A5" w:rsidRDefault="00520525" w:rsidP="00520525">
      <w:pPr>
        <w:pStyle w:val="NormalWeb"/>
        <w:spacing w:before="0" w:beforeAutospacing="0" w:after="0" w:afterAutospacing="0"/>
      </w:pPr>
      <w:r w:rsidRPr="00F461A5">
        <w:rPr>
          <w:color w:val="000000"/>
        </w:rPr>
        <w:t>Executes defines action, in this case, source object tries to move towards target player. This execution may depend on state of enemy. For example, an enemy with hostile state may run whereas in other states, the enemy may walk.</w:t>
      </w:r>
    </w:p>
    <w:p w14:paraId="19297B7B" w14:textId="77777777" w:rsidR="00520525" w:rsidRPr="00F461A5" w:rsidRDefault="00520525" w:rsidP="00520525"/>
    <w:p w14:paraId="6772E6F6" w14:textId="77777777" w:rsidR="00520525" w:rsidRPr="00F461A5" w:rsidRDefault="00520525" w:rsidP="00F461A5">
      <w:pPr>
        <w:pStyle w:val="Balk3"/>
      </w:pPr>
      <w:bookmarkStart w:id="23" w:name="_Toc443337643"/>
      <w:r w:rsidRPr="00F461A5">
        <w:t>ChaseAction</w:t>
      </w:r>
      <w:bookmarkEnd w:id="23"/>
    </w:p>
    <w:p w14:paraId="3E135DEF" w14:textId="77777777" w:rsidR="00520525" w:rsidRPr="00F461A5" w:rsidRDefault="00520525" w:rsidP="00520525">
      <w:pPr>
        <w:pStyle w:val="NormalWeb"/>
        <w:spacing w:before="0" w:beforeAutospacing="0" w:after="0" w:afterAutospacing="0"/>
      </w:pPr>
      <w:r w:rsidRPr="00F461A5">
        <w:rPr>
          <w:color w:val="000000"/>
        </w:rPr>
        <w:t>extends Action</w:t>
      </w:r>
    </w:p>
    <w:p w14:paraId="08076940" w14:textId="77777777" w:rsidR="00520525" w:rsidRPr="00F461A5" w:rsidRDefault="00520525" w:rsidP="00520525"/>
    <w:p w14:paraId="1F5D8469" w14:textId="77777777" w:rsidR="00520525" w:rsidRPr="00F461A5" w:rsidRDefault="00520525" w:rsidP="00520525">
      <w:pPr>
        <w:pStyle w:val="NormalWeb"/>
        <w:spacing w:before="0" w:beforeAutospacing="0" w:after="0" w:afterAutospacing="0"/>
      </w:pPr>
      <w:r w:rsidRPr="00F461A5">
        <w:rPr>
          <w:color w:val="000000"/>
        </w:rPr>
        <w:t>Defines chase capability of enemy objects.</w:t>
      </w:r>
    </w:p>
    <w:p w14:paraId="61AD608C" w14:textId="77777777" w:rsidR="00520525" w:rsidRPr="00F461A5" w:rsidRDefault="00520525" w:rsidP="00520525"/>
    <w:p w14:paraId="535DC1BC" w14:textId="77777777" w:rsidR="00520525" w:rsidRPr="00F461A5" w:rsidRDefault="00520525" w:rsidP="00520525">
      <w:pPr>
        <w:pStyle w:val="NormalWeb"/>
        <w:spacing w:before="0" w:beforeAutospacing="0" w:after="0" w:afterAutospacing="0"/>
      </w:pPr>
      <w:r w:rsidRPr="00F461A5">
        <w:rPr>
          <w:b/>
          <w:bCs/>
          <w:color w:val="000000"/>
        </w:rPr>
        <w:t>Fields</w:t>
      </w:r>
    </w:p>
    <w:p w14:paraId="4EDE3232" w14:textId="77777777" w:rsidR="00520525" w:rsidRPr="00F461A5" w:rsidRDefault="00520525" w:rsidP="00520525">
      <w:pPr>
        <w:pStyle w:val="NormalWeb"/>
        <w:spacing w:before="0" w:beforeAutospacing="0" w:after="0" w:afterAutospacing="0"/>
      </w:pPr>
      <w:r w:rsidRPr="00F461A5">
        <w:rPr>
          <w:i/>
          <w:iCs/>
          <w:color w:val="000000"/>
        </w:rPr>
        <w:t>inherited fields: priority, done</w:t>
      </w:r>
    </w:p>
    <w:p w14:paraId="3D388D65" w14:textId="77777777" w:rsidR="00520525" w:rsidRPr="00F461A5" w:rsidRDefault="00520525" w:rsidP="00520525"/>
    <w:p w14:paraId="3D951E61" w14:textId="77777777" w:rsidR="00520525" w:rsidRPr="00F461A5" w:rsidRDefault="00520525" w:rsidP="00520525">
      <w:pPr>
        <w:pStyle w:val="NormalWeb"/>
        <w:spacing w:before="0" w:beforeAutospacing="0" w:after="0" w:afterAutospacing="0"/>
      </w:pPr>
      <w:r w:rsidRPr="00F461A5">
        <w:rPr>
          <w:i/>
          <w:iCs/>
          <w:color w:val="000000"/>
        </w:rPr>
        <w:t>private Player target</w:t>
      </w:r>
    </w:p>
    <w:p w14:paraId="1CBB3C0B" w14:textId="77777777" w:rsidR="00520525" w:rsidRPr="00F461A5" w:rsidRDefault="00520525" w:rsidP="00520525">
      <w:pPr>
        <w:pStyle w:val="NormalWeb"/>
        <w:spacing w:before="0" w:beforeAutospacing="0" w:after="0" w:afterAutospacing="0"/>
      </w:pPr>
      <w:r w:rsidRPr="00F461A5">
        <w:rPr>
          <w:color w:val="000000"/>
        </w:rPr>
        <w:t>This field stores reference to chase target. Since  Gameplay package does not have any information about parameters of an action. This information should be transmitted via actions.</w:t>
      </w:r>
    </w:p>
    <w:p w14:paraId="55FB2C70" w14:textId="77777777" w:rsidR="00520525" w:rsidRPr="00F461A5" w:rsidRDefault="00520525" w:rsidP="00520525"/>
    <w:p w14:paraId="1FE4B89B" w14:textId="77777777" w:rsidR="00520525" w:rsidRPr="00F461A5" w:rsidRDefault="00520525" w:rsidP="00520525">
      <w:pPr>
        <w:pStyle w:val="NormalWeb"/>
        <w:spacing w:before="0" w:beforeAutospacing="0" w:after="0" w:afterAutospacing="0"/>
      </w:pPr>
      <w:r w:rsidRPr="00F461A5">
        <w:rPr>
          <w:i/>
          <w:iCs/>
          <w:color w:val="000000"/>
        </w:rPr>
        <w:t>private IMovable source</w:t>
      </w:r>
    </w:p>
    <w:p w14:paraId="248AC5B6" w14:textId="77777777" w:rsidR="00520525" w:rsidRPr="00F461A5" w:rsidRDefault="00520525" w:rsidP="00520525">
      <w:pPr>
        <w:pStyle w:val="NormalWeb"/>
        <w:spacing w:before="0" w:beforeAutospacing="0" w:after="0" w:afterAutospacing="0"/>
      </w:pPr>
      <w:r w:rsidRPr="00F461A5">
        <w:rPr>
          <w:color w:val="000000"/>
        </w:rPr>
        <w:t>Stores reference to moving object. It could be Guardian or any other enemy implementing IMovable interface. Since  Gameplay package does not have any information about parameters of an action. This information should be transmitted via actions.</w:t>
      </w:r>
    </w:p>
    <w:p w14:paraId="7ACFA1D1" w14:textId="77777777" w:rsidR="00520525" w:rsidRPr="00F461A5" w:rsidRDefault="00520525" w:rsidP="00520525"/>
    <w:p w14:paraId="0A7FD2CE" w14:textId="77777777" w:rsidR="00520525" w:rsidRPr="00F461A5" w:rsidRDefault="00520525" w:rsidP="00520525">
      <w:pPr>
        <w:pStyle w:val="NormalWeb"/>
        <w:spacing w:before="0" w:beforeAutospacing="0" w:after="0" w:afterAutospacing="0"/>
      </w:pPr>
      <w:r w:rsidRPr="00F461A5">
        <w:rPr>
          <w:b/>
          <w:bCs/>
          <w:color w:val="000000"/>
        </w:rPr>
        <w:t>Constructors</w:t>
      </w:r>
    </w:p>
    <w:p w14:paraId="64C6D052" w14:textId="77777777" w:rsidR="00520525" w:rsidRPr="00F461A5" w:rsidRDefault="00520525" w:rsidP="00520525">
      <w:pPr>
        <w:pStyle w:val="NormalWeb"/>
        <w:spacing w:before="0" w:beforeAutospacing="0" w:after="0" w:afterAutospacing="0"/>
      </w:pPr>
      <w:r w:rsidRPr="00F461A5">
        <w:rPr>
          <w:i/>
          <w:iCs/>
          <w:color w:val="000000"/>
        </w:rPr>
        <w:lastRenderedPageBreak/>
        <w:t>public ChaseAction()</w:t>
      </w:r>
    </w:p>
    <w:p w14:paraId="3A32CF6D" w14:textId="77777777" w:rsidR="00520525" w:rsidRPr="00F461A5" w:rsidRDefault="00520525" w:rsidP="00520525">
      <w:pPr>
        <w:pStyle w:val="NormalWeb"/>
        <w:spacing w:before="0" w:beforeAutospacing="0" w:after="0" w:afterAutospacing="0"/>
      </w:pPr>
      <w:r w:rsidRPr="00F461A5">
        <w:rPr>
          <w:color w:val="000000"/>
        </w:rPr>
        <w:t>Initializes an empty ChaseAction  object. field variables should be set via setter methods in order for this object to function properly. If field members are known before creating the object, other constructors should be preferred.</w:t>
      </w:r>
    </w:p>
    <w:p w14:paraId="4A4C692E" w14:textId="77777777" w:rsidR="00520525" w:rsidRPr="00F461A5" w:rsidRDefault="00520525" w:rsidP="00520525"/>
    <w:p w14:paraId="706BE8B8" w14:textId="77777777" w:rsidR="00520525" w:rsidRPr="00F461A5" w:rsidRDefault="00520525" w:rsidP="00520525">
      <w:pPr>
        <w:pStyle w:val="NormalWeb"/>
        <w:spacing w:before="0" w:beforeAutospacing="0" w:after="0" w:afterAutospacing="0"/>
      </w:pPr>
      <w:r w:rsidRPr="00F461A5">
        <w:rPr>
          <w:i/>
          <w:iCs/>
          <w:color w:val="000000"/>
        </w:rPr>
        <w:t>public ChaseAction(Player target, IMovable source)</w:t>
      </w:r>
    </w:p>
    <w:p w14:paraId="76CBC0F8" w14:textId="77777777" w:rsidR="00520525" w:rsidRPr="00F461A5" w:rsidRDefault="00520525" w:rsidP="00520525">
      <w:pPr>
        <w:pStyle w:val="NormalWeb"/>
        <w:spacing w:before="0" w:beforeAutospacing="0" w:after="0" w:afterAutospacing="0"/>
      </w:pPr>
      <w:r w:rsidRPr="00F461A5">
        <w:rPr>
          <w:color w:val="000000"/>
        </w:rPr>
        <w:t>Initializes a ChaseAction object according to parameters. It set target and source references to field members.</w:t>
      </w:r>
    </w:p>
    <w:p w14:paraId="01B6DA1E" w14:textId="77777777" w:rsidR="00520525" w:rsidRPr="00F461A5" w:rsidRDefault="00520525" w:rsidP="00520525"/>
    <w:p w14:paraId="5EDA534A" w14:textId="77777777" w:rsidR="00520525" w:rsidRPr="00F461A5" w:rsidRDefault="00520525" w:rsidP="00520525">
      <w:pPr>
        <w:pStyle w:val="NormalWeb"/>
        <w:spacing w:before="0" w:beforeAutospacing="0" w:after="0" w:afterAutospacing="0"/>
      </w:pPr>
      <w:r w:rsidRPr="00F461A5">
        <w:rPr>
          <w:b/>
          <w:bCs/>
          <w:color w:val="000000"/>
        </w:rPr>
        <w:t>Methods</w:t>
      </w:r>
    </w:p>
    <w:p w14:paraId="78BA2608" w14:textId="77777777" w:rsidR="00520525" w:rsidRPr="00F461A5" w:rsidRDefault="00520525" w:rsidP="00520525">
      <w:pPr>
        <w:pStyle w:val="NormalWeb"/>
        <w:spacing w:before="0" w:beforeAutospacing="0" w:after="0" w:afterAutospacing="0"/>
      </w:pPr>
      <w:r w:rsidRPr="00F461A5">
        <w:rPr>
          <w:i/>
          <w:iCs/>
          <w:color w:val="000000"/>
        </w:rPr>
        <w:t>Setter and Getter Methods</w:t>
      </w:r>
    </w:p>
    <w:p w14:paraId="1852042F" w14:textId="77777777" w:rsidR="00520525" w:rsidRPr="00F461A5" w:rsidRDefault="00520525" w:rsidP="00520525"/>
    <w:p w14:paraId="1D773B8B" w14:textId="77777777" w:rsidR="00520525" w:rsidRPr="00F461A5" w:rsidRDefault="00520525" w:rsidP="00520525">
      <w:pPr>
        <w:pStyle w:val="NormalWeb"/>
        <w:spacing w:before="0" w:beforeAutospacing="0" w:after="0" w:afterAutospacing="0"/>
      </w:pPr>
      <w:r w:rsidRPr="00F461A5">
        <w:rPr>
          <w:i/>
          <w:iCs/>
          <w:color w:val="000000"/>
        </w:rPr>
        <w:t>public override void Execute()</w:t>
      </w:r>
    </w:p>
    <w:p w14:paraId="02340D61" w14:textId="77777777" w:rsidR="00520525" w:rsidRPr="00F461A5" w:rsidRDefault="00520525" w:rsidP="00520525">
      <w:pPr>
        <w:pStyle w:val="NormalWeb"/>
        <w:spacing w:before="0" w:beforeAutospacing="0" w:after="0" w:afterAutospacing="0"/>
      </w:pPr>
      <w:r w:rsidRPr="00F461A5">
        <w:rPr>
          <w:color w:val="000000"/>
        </w:rPr>
        <w:t>Executes defines action, in this case, source object tries to move towards target player. This execution may depend on state of enemy. For example, an enemy with hostile state may run whereas in other states, the enemy may walk.</w:t>
      </w:r>
    </w:p>
    <w:p w14:paraId="21F1F976" w14:textId="77777777" w:rsidR="00520525" w:rsidRPr="00F461A5" w:rsidRDefault="00520525" w:rsidP="00F461A5">
      <w:pPr>
        <w:pStyle w:val="Balk3"/>
      </w:pPr>
      <w:bookmarkStart w:id="24" w:name="_Toc443337644"/>
      <w:r w:rsidRPr="00F461A5">
        <w:t>FireAction</w:t>
      </w:r>
      <w:bookmarkEnd w:id="24"/>
    </w:p>
    <w:p w14:paraId="5AFBF8B0" w14:textId="77777777" w:rsidR="00520525" w:rsidRPr="00F461A5" w:rsidRDefault="00520525" w:rsidP="00520525">
      <w:pPr>
        <w:pStyle w:val="NormalWeb"/>
        <w:spacing w:before="0" w:beforeAutospacing="0" w:after="0" w:afterAutospacing="0"/>
      </w:pPr>
      <w:r w:rsidRPr="00F461A5">
        <w:rPr>
          <w:color w:val="000000"/>
        </w:rPr>
        <w:t>extends Action</w:t>
      </w:r>
    </w:p>
    <w:p w14:paraId="0F805A19" w14:textId="77777777" w:rsidR="00520525" w:rsidRPr="00F461A5" w:rsidRDefault="00520525" w:rsidP="00520525"/>
    <w:p w14:paraId="4A0D229C" w14:textId="77777777" w:rsidR="00520525" w:rsidRPr="00F461A5" w:rsidRDefault="00520525" w:rsidP="00520525">
      <w:pPr>
        <w:pStyle w:val="NormalWeb"/>
        <w:spacing w:before="0" w:beforeAutospacing="0" w:after="0" w:afterAutospacing="0"/>
      </w:pPr>
      <w:r w:rsidRPr="00F461A5">
        <w:rPr>
          <w:color w:val="000000"/>
        </w:rPr>
        <w:t>Defines fire capability of enemy objects.</w:t>
      </w:r>
    </w:p>
    <w:p w14:paraId="74F596FB" w14:textId="77777777" w:rsidR="00520525" w:rsidRPr="00F461A5" w:rsidRDefault="00520525" w:rsidP="00520525"/>
    <w:p w14:paraId="0CAE12FF" w14:textId="77777777" w:rsidR="00520525" w:rsidRPr="00F461A5" w:rsidRDefault="00520525" w:rsidP="00520525">
      <w:pPr>
        <w:pStyle w:val="NormalWeb"/>
        <w:spacing w:before="0" w:beforeAutospacing="0" w:after="0" w:afterAutospacing="0"/>
      </w:pPr>
      <w:r w:rsidRPr="00F461A5">
        <w:rPr>
          <w:b/>
          <w:bCs/>
          <w:color w:val="000000"/>
        </w:rPr>
        <w:t>Fields</w:t>
      </w:r>
    </w:p>
    <w:p w14:paraId="0D1B8533" w14:textId="77777777" w:rsidR="00520525" w:rsidRPr="00F461A5" w:rsidRDefault="00520525" w:rsidP="00520525">
      <w:pPr>
        <w:pStyle w:val="NormalWeb"/>
        <w:spacing w:before="0" w:beforeAutospacing="0" w:after="0" w:afterAutospacing="0"/>
      </w:pPr>
      <w:r w:rsidRPr="00F461A5">
        <w:rPr>
          <w:i/>
          <w:iCs/>
          <w:color w:val="000000"/>
        </w:rPr>
        <w:t>inherited fields: priority, done</w:t>
      </w:r>
    </w:p>
    <w:p w14:paraId="73D1B0B8" w14:textId="77777777" w:rsidR="00520525" w:rsidRPr="00F461A5" w:rsidRDefault="00520525" w:rsidP="00520525"/>
    <w:p w14:paraId="4E756FB7" w14:textId="77777777" w:rsidR="00520525" w:rsidRPr="00F461A5" w:rsidRDefault="00520525" w:rsidP="00520525">
      <w:pPr>
        <w:pStyle w:val="NormalWeb"/>
        <w:spacing w:before="0" w:beforeAutospacing="0" w:after="0" w:afterAutospacing="0"/>
      </w:pPr>
      <w:r w:rsidRPr="00F461A5">
        <w:rPr>
          <w:i/>
          <w:iCs/>
          <w:color w:val="000000"/>
        </w:rPr>
        <w:t>private Player target</w:t>
      </w:r>
    </w:p>
    <w:p w14:paraId="0A4B967A" w14:textId="77777777" w:rsidR="00520525" w:rsidRPr="00F461A5" w:rsidRDefault="00520525" w:rsidP="00520525">
      <w:pPr>
        <w:pStyle w:val="NormalWeb"/>
        <w:spacing w:before="0" w:beforeAutospacing="0" w:after="0" w:afterAutospacing="0"/>
      </w:pPr>
      <w:r w:rsidRPr="00F461A5">
        <w:rPr>
          <w:color w:val="000000"/>
        </w:rPr>
        <w:t>This field stores reference to fire target. Since  Gameplay package does not have any information about parameters of an action. This information should be transmitted via actions.</w:t>
      </w:r>
    </w:p>
    <w:p w14:paraId="10D87561" w14:textId="77777777" w:rsidR="00520525" w:rsidRPr="00F461A5" w:rsidRDefault="00520525" w:rsidP="00520525"/>
    <w:p w14:paraId="5B1BC069" w14:textId="77777777" w:rsidR="00520525" w:rsidRPr="00F461A5" w:rsidRDefault="00520525" w:rsidP="00520525">
      <w:pPr>
        <w:pStyle w:val="NormalWeb"/>
        <w:spacing w:before="0" w:beforeAutospacing="0" w:after="0" w:afterAutospacing="0"/>
      </w:pPr>
      <w:r w:rsidRPr="00F461A5">
        <w:rPr>
          <w:i/>
          <w:iCs/>
          <w:color w:val="000000"/>
        </w:rPr>
        <w:t>private IFirable source</w:t>
      </w:r>
    </w:p>
    <w:p w14:paraId="52B1627F" w14:textId="77777777" w:rsidR="00520525" w:rsidRPr="00F461A5" w:rsidRDefault="00520525" w:rsidP="00520525">
      <w:pPr>
        <w:pStyle w:val="NormalWeb"/>
        <w:spacing w:before="0" w:beforeAutospacing="0" w:after="0" w:afterAutospacing="0"/>
      </w:pPr>
      <w:r w:rsidRPr="00F461A5">
        <w:rPr>
          <w:color w:val="000000"/>
        </w:rPr>
        <w:t>Stores reference to fire source. It could be Turret, Guardian or any other enemy implementing IFirable interface. Since  Gameplay package does not have any information about parameters of an action. This information should be transmitted via actions.</w:t>
      </w:r>
    </w:p>
    <w:p w14:paraId="7A1C809E" w14:textId="77777777" w:rsidR="00520525" w:rsidRPr="00F461A5" w:rsidRDefault="00520525" w:rsidP="00520525"/>
    <w:p w14:paraId="327F2F7A" w14:textId="77777777" w:rsidR="00520525" w:rsidRPr="00F461A5" w:rsidRDefault="00520525" w:rsidP="00520525">
      <w:pPr>
        <w:pStyle w:val="NormalWeb"/>
        <w:spacing w:before="0" w:beforeAutospacing="0" w:after="0" w:afterAutospacing="0"/>
      </w:pPr>
      <w:r w:rsidRPr="00F461A5">
        <w:rPr>
          <w:b/>
          <w:bCs/>
          <w:color w:val="000000"/>
        </w:rPr>
        <w:t>Constructors</w:t>
      </w:r>
    </w:p>
    <w:p w14:paraId="544D1B62" w14:textId="77777777" w:rsidR="00520525" w:rsidRPr="00F461A5" w:rsidRDefault="00520525" w:rsidP="00520525">
      <w:pPr>
        <w:pStyle w:val="NormalWeb"/>
        <w:spacing w:before="0" w:beforeAutospacing="0" w:after="0" w:afterAutospacing="0"/>
      </w:pPr>
      <w:r w:rsidRPr="00F461A5">
        <w:rPr>
          <w:i/>
          <w:iCs/>
          <w:color w:val="000000"/>
        </w:rPr>
        <w:t>public FireAction()</w:t>
      </w:r>
    </w:p>
    <w:p w14:paraId="2D20640E" w14:textId="77777777" w:rsidR="00520525" w:rsidRPr="00F461A5" w:rsidRDefault="00520525" w:rsidP="00520525">
      <w:pPr>
        <w:pStyle w:val="NormalWeb"/>
        <w:spacing w:before="0" w:beforeAutospacing="0" w:after="0" w:afterAutospacing="0"/>
      </w:pPr>
      <w:r w:rsidRPr="00F461A5">
        <w:rPr>
          <w:color w:val="000000"/>
        </w:rPr>
        <w:t>Initializes an empty FireAction  object. field variables should be set via setter methods in order for this object to function properly. If field members are known before creating the object, other constructors should be preferred.</w:t>
      </w:r>
    </w:p>
    <w:p w14:paraId="4EAB44AD" w14:textId="77777777" w:rsidR="00520525" w:rsidRPr="00F461A5" w:rsidRDefault="00520525" w:rsidP="00520525"/>
    <w:p w14:paraId="1B7687A7" w14:textId="77777777" w:rsidR="00520525" w:rsidRPr="00F461A5" w:rsidRDefault="00520525" w:rsidP="00520525">
      <w:pPr>
        <w:pStyle w:val="NormalWeb"/>
        <w:spacing w:before="0" w:beforeAutospacing="0" w:after="0" w:afterAutospacing="0"/>
      </w:pPr>
      <w:r w:rsidRPr="00F461A5">
        <w:rPr>
          <w:i/>
          <w:iCs/>
          <w:color w:val="000000"/>
        </w:rPr>
        <w:t>public FireAction(Player player, IFirable source)</w:t>
      </w:r>
    </w:p>
    <w:p w14:paraId="2D3ECD3D" w14:textId="77777777" w:rsidR="00520525" w:rsidRPr="00F461A5" w:rsidRDefault="00520525" w:rsidP="00520525">
      <w:pPr>
        <w:pStyle w:val="NormalWeb"/>
        <w:spacing w:before="0" w:beforeAutospacing="0" w:after="0" w:afterAutospacing="0"/>
      </w:pPr>
      <w:r w:rsidRPr="00F461A5">
        <w:rPr>
          <w:color w:val="000000"/>
        </w:rPr>
        <w:t>Initializes a FireAction object according to parameters. It set player and source references to field members.</w:t>
      </w:r>
    </w:p>
    <w:p w14:paraId="5D546025" w14:textId="77777777" w:rsidR="00520525" w:rsidRPr="00F461A5" w:rsidRDefault="00520525" w:rsidP="00520525"/>
    <w:p w14:paraId="08F9541F" w14:textId="77777777" w:rsidR="00520525" w:rsidRPr="00F461A5" w:rsidRDefault="00520525" w:rsidP="00520525">
      <w:pPr>
        <w:pStyle w:val="NormalWeb"/>
        <w:spacing w:before="0" w:beforeAutospacing="0" w:after="0" w:afterAutospacing="0"/>
      </w:pPr>
      <w:r w:rsidRPr="00F461A5">
        <w:rPr>
          <w:b/>
          <w:bCs/>
          <w:color w:val="000000"/>
        </w:rPr>
        <w:t>Methods</w:t>
      </w:r>
    </w:p>
    <w:p w14:paraId="601CD338" w14:textId="77777777" w:rsidR="00520525" w:rsidRPr="00F461A5" w:rsidRDefault="00520525" w:rsidP="00520525">
      <w:pPr>
        <w:pStyle w:val="NormalWeb"/>
        <w:spacing w:before="0" w:beforeAutospacing="0" w:after="0" w:afterAutospacing="0"/>
      </w:pPr>
      <w:r w:rsidRPr="00F461A5">
        <w:rPr>
          <w:i/>
          <w:iCs/>
          <w:color w:val="000000"/>
        </w:rPr>
        <w:t>Setter and Getter Methods</w:t>
      </w:r>
    </w:p>
    <w:p w14:paraId="4CE000C2" w14:textId="77777777" w:rsidR="00520525" w:rsidRPr="00F461A5" w:rsidRDefault="00520525" w:rsidP="00520525"/>
    <w:p w14:paraId="4889DE27" w14:textId="77777777" w:rsidR="00520525" w:rsidRPr="00F461A5" w:rsidRDefault="00520525" w:rsidP="00520525">
      <w:pPr>
        <w:pStyle w:val="NormalWeb"/>
        <w:spacing w:before="0" w:beforeAutospacing="0" w:after="0" w:afterAutospacing="0"/>
      </w:pPr>
      <w:r w:rsidRPr="00F461A5">
        <w:rPr>
          <w:i/>
          <w:iCs/>
          <w:color w:val="000000"/>
        </w:rPr>
        <w:lastRenderedPageBreak/>
        <w:t>public override void Execute()</w:t>
      </w:r>
    </w:p>
    <w:p w14:paraId="6C1C698A" w14:textId="77777777" w:rsidR="00520525" w:rsidRPr="00F461A5" w:rsidRDefault="00520525" w:rsidP="00520525">
      <w:pPr>
        <w:pStyle w:val="NormalWeb"/>
        <w:spacing w:before="0" w:beforeAutospacing="0" w:after="0" w:afterAutospacing="0"/>
      </w:pPr>
      <w:r w:rsidRPr="00F461A5">
        <w:rPr>
          <w:color w:val="000000"/>
        </w:rPr>
        <w:t>Executes defines action, in this case, source object fires at target player. This execution may depend on state of enemy.</w:t>
      </w:r>
    </w:p>
    <w:p w14:paraId="1909B824" w14:textId="77777777" w:rsidR="00520525" w:rsidRPr="00F461A5" w:rsidRDefault="00520525" w:rsidP="00F461A5">
      <w:pPr>
        <w:pStyle w:val="Balk3"/>
      </w:pPr>
      <w:bookmarkStart w:id="25" w:name="_Toc443337645"/>
      <w:r w:rsidRPr="00F461A5">
        <w:t>ActionManager</w:t>
      </w:r>
      <w:bookmarkEnd w:id="25"/>
    </w:p>
    <w:p w14:paraId="24E9EADC" w14:textId="77777777" w:rsidR="00520525" w:rsidRPr="00F461A5" w:rsidRDefault="00520525" w:rsidP="00520525">
      <w:pPr>
        <w:pStyle w:val="NormalWeb"/>
        <w:spacing w:before="0" w:beforeAutospacing="0" w:after="0" w:afterAutospacing="0"/>
      </w:pPr>
      <w:r w:rsidRPr="00F461A5">
        <w:rPr>
          <w:color w:val="000000"/>
        </w:rPr>
        <w:t>It is an interface between Gameplay and AI classes. ActionManager class consists of some static members and functions. The purpose of this class is to construct link between AI and gameplay packages. General data flow of this class is as follows: AI classes add action(s), Gameplay takes action(s) and executes them.</w:t>
      </w:r>
    </w:p>
    <w:p w14:paraId="3CE3D316" w14:textId="77777777" w:rsidR="00520525" w:rsidRPr="00F461A5" w:rsidRDefault="00520525" w:rsidP="00520525"/>
    <w:p w14:paraId="0B25D2AE" w14:textId="77777777" w:rsidR="00520525" w:rsidRPr="00F461A5" w:rsidRDefault="00520525" w:rsidP="00520525">
      <w:pPr>
        <w:pStyle w:val="NormalWeb"/>
        <w:spacing w:before="0" w:beforeAutospacing="0" w:after="0" w:afterAutospacing="0"/>
      </w:pPr>
      <w:r w:rsidRPr="00F461A5">
        <w:rPr>
          <w:b/>
          <w:bCs/>
          <w:color w:val="000000"/>
        </w:rPr>
        <w:t>Fields</w:t>
      </w:r>
    </w:p>
    <w:p w14:paraId="45100EF7" w14:textId="77777777" w:rsidR="00520525" w:rsidRPr="00F461A5" w:rsidRDefault="00520525" w:rsidP="00520525">
      <w:pPr>
        <w:pStyle w:val="NormalWeb"/>
        <w:spacing w:before="0" w:beforeAutospacing="0" w:after="0" w:afterAutospacing="0"/>
      </w:pPr>
      <w:r w:rsidRPr="00F461A5">
        <w:rPr>
          <w:i/>
          <w:iCs/>
          <w:color w:val="000000"/>
        </w:rPr>
        <w:t>static Queue actionQueue</w:t>
      </w:r>
    </w:p>
    <w:p w14:paraId="141AE496" w14:textId="77777777" w:rsidR="00520525" w:rsidRPr="00F461A5" w:rsidRDefault="00520525" w:rsidP="00520525">
      <w:pPr>
        <w:pStyle w:val="NormalWeb"/>
        <w:spacing w:before="0" w:beforeAutospacing="0" w:after="0" w:afterAutospacing="0"/>
      </w:pPr>
      <w:r w:rsidRPr="00F461A5">
        <w:rPr>
          <w:color w:val="000000"/>
        </w:rPr>
        <w:t>First in first out queue object required to store actions. actionQueue is a System.Collections.Generic Queue class representing queue data structure for action objects.</w:t>
      </w:r>
    </w:p>
    <w:p w14:paraId="66C01393" w14:textId="77777777" w:rsidR="00520525" w:rsidRPr="00F461A5" w:rsidRDefault="00520525" w:rsidP="00520525"/>
    <w:p w14:paraId="71BBDA5F" w14:textId="77777777" w:rsidR="00520525" w:rsidRPr="00F461A5" w:rsidRDefault="00520525" w:rsidP="00520525">
      <w:pPr>
        <w:pStyle w:val="NormalWeb"/>
        <w:spacing w:before="0" w:beforeAutospacing="0" w:after="0" w:afterAutospacing="0"/>
      </w:pPr>
      <w:r w:rsidRPr="00F461A5">
        <w:rPr>
          <w:b/>
          <w:bCs/>
          <w:color w:val="000000"/>
        </w:rPr>
        <w:t>Constructors</w:t>
      </w:r>
    </w:p>
    <w:p w14:paraId="4EB564E6" w14:textId="77777777" w:rsidR="00520525" w:rsidRPr="00F461A5" w:rsidRDefault="00520525" w:rsidP="00520525">
      <w:pPr>
        <w:pStyle w:val="NormalWeb"/>
        <w:spacing w:before="0" w:beforeAutospacing="0" w:after="0" w:afterAutospacing="0"/>
      </w:pPr>
      <w:r w:rsidRPr="00F461A5">
        <w:rPr>
          <w:color w:val="000000"/>
        </w:rPr>
        <w:t>No constructor</w:t>
      </w:r>
    </w:p>
    <w:p w14:paraId="1FECA519" w14:textId="77777777" w:rsidR="00520525" w:rsidRPr="00F461A5" w:rsidRDefault="00520525" w:rsidP="00520525"/>
    <w:p w14:paraId="548665E1" w14:textId="77777777" w:rsidR="00520525" w:rsidRPr="00F461A5" w:rsidRDefault="00520525" w:rsidP="00520525">
      <w:pPr>
        <w:pStyle w:val="NormalWeb"/>
        <w:spacing w:before="0" w:beforeAutospacing="0" w:after="0" w:afterAutospacing="0"/>
      </w:pPr>
      <w:r w:rsidRPr="00F461A5">
        <w:rPr>
          <w:b/>
          <w:bCs/>
          <w:color w:val="000000"/>
        </w:rPr>
        <w:t>Methods</w:t>
      </w:r>
    </w:p>
    <w:p w14:paraId="42FF529D" w14:textId="77777777" w:rsidR="00520525" w:rsidRPr="00F461A5" w:rsidRDefault="00520525" w:rsidP="00520525">
      <w:pPr>
        <w:pStyle w:val="NormalWeb"/>
        <w:spacing w:before="0" w:beforeAutospacing="0" w:after="0" w:afterAutospacing="0"/>
      </w:pPr>
      <w:r w:rsidRPr="00F461A5">
        <w:rPr>
          <w:i/>
          <w:iCs/>
          <w:color w:val="000000"/>
        </w:rPr>
        <w:t>public static void Init()</w:t>
      </w:r>
    </w:p>
    <w:p w14:paraId="58111DC3" w14:textId="77777777" w:rsidR="00520525" w:rsidRPr="00F461A5" w:rsidRDefault="00520525" w:rsidP="00520525">
      <w:pPr>
        <w:pStyle w:val="NormalWeb"/>
        <w:spacing w:before="0" w:beforeAutospacing="0" w:after="0" w:afterAutospacing="0"/>
      </w:pPr>
      <w:r w:rsidRPr="00F461A5">
        <w:rPr>
          <w:color w:val="000000"/>
        </w:rPr>
        <w:t>Initialize functions that initializes all static variables of the class. It must be called at just after level creation to make sure that any part of project does not call other methods which results in NullReference exception.</w:t>
      </w:r>
    </w:p>
    <w:p w14:paraId="23AF9BAE" w14:textId="77777777" w:rsidR="00520525" w:rsidRPr="00F461A5" w:rsidRDefault="00520525" w:rsidP="00520525"/>
    <w:p w14:paraId="22F433E3" w14:textId="77777777" w:rsidR="00520525" w:rsidRPr="00F461A5" w:rsidRDefault="00520525" w:rsidP="00520525">
      <w:pPr>
        <w:pStyle w:val="NormalWeb"/>
        <w:spacing w:before="0" w:beforeAutospacing="0" w:after="0" w:afterAutospacing="0"/>
      </w:pPr>
      <w:r w:rsidRPr="00F461A5">
        <w:rPr>
          <w:i/>
          <w:iCs/>
          <w:color w:val="000000"/>
        </w:rPr>
        <w:t>public static void AddAction(Action action)</w:t>
      </w:r>
    </w:p>
    <w:p w14:paraId="0D773E7F" w14:textId="77777777" w:rsidR="00520525" w:rsidRPr="00F461A5" w:rsidRDefault="00520525" w:rsidP="00520525">
      <w:pPr>
        <w:pStyle w:val="NormalWeb"/>
        <w:spacing w:before="0" w:beforeAutospacing="0" w:after="0" w:afterAutospacing="0"/>
      </w:pPr>
      <w:r w:rsidRPr="00F461A5">
        <w:rPr>
          <w:color w:val="000000"/>
        </w:rPr>
        <w:t>This function adds an action (which is created by other AI package objects) to actionQueue. Added action stored here until it is retrieved by RemoveAction function. Parameters: action, Action to be added.</w:t>
      </w:r>
    </w:p>
    <w:p w14:paraId="32A53600" w14:textId="77777777" w:rsidR="00520525" w:rsidRPr="00F461A5" w:rsidRDefault="00520525" w:rsidP="00520525"/>
    <w:p w14:paraId="071569C2" w14:textId="77777777" w:rsidR="00520525" w:rsidRPr="00F461A5" w:rsidRDefault="00520525" w:rsidP="00520525">
      <w:pPr>
        <w:pStyle w:val="NormalWeb"/>
        <w:spacing w:before="0" w:beforeAutospacing="0" w:after="0" w:afterAutospacing="0"/>
      </w:pPr>
      <w:r w:rsidRPr="00F461A5">
        <w:rPr>
          <w:i/>
          <w:iCs/>
          <w:color w:val="000000"/>
        </w:rPr>
        <w:t>public static Action RemoveAction()</w:t>
      </w:r>
    </w:p>
    <w:p w14:paraId="5B86DD17" w14:textId="77777777" w:rsidR="00520525" w:rsidRPr="00F461A5" w:rsidRDefault="00520525" w:rsidP="00520525">
      <w:pPr>
        <w:pStyle w:val="NormalWeb"/>
        <w:spacing w:before="0" w:beforeAutospacing="0" w:after="0" w:afterAutospacing="0"/>
      </w:pPr>
      <w:r w:rsidRPr="00F461A5">
        <w:rPr>
          <w:color w:val="000000"/>
        </w:rPr>
        <w:t>This function retrieves and removes an action in the actionQueue. Since this class is an interface between AI and Gameplay packages, this function constitutes Gameplay end of this communication. It means Gameplay packages use this function to get an action in the ActionManager. Returns: Action to be returned.</w:t>
      </w:r>
    </w:p>
    <w:p w14:paraId="0195657F" w14:textId="77777777" w:rsidR="00520525" w:rsidRPr="00F461A5" w:rsidRDefault="00520525" w:rsidP="00520525">
      <w:pPr>
        <w:pStyle w:val="GvdeMetni"/>
        <w:rPr>
          <w:rFonts w:ascii="Times New Roman" w:hAnsi="Times New Roman"/>
          <w:lang w:val="en-GB"/>
        </w:rPr>
      </w:pPr>
    </w:p>
    <w:p w14:paraId="5A054D37" w14:textId="1DFD1D11" w:rsidR="00626FC1" w:rsidRPr="00F461A5" w:rsidRDefault="00626FC1" w:rsidP="00626FC1">
      <w:pPr>
        <w:pStyle w:val="Balk2"/>
        <w:numPr>
          <w:ilvl w:val="0"/>
          <w:numId w:val="0"/>
        </w:numPr>
        <w:ind w:left="360" w:hanging="360"/>
        <w:rPr>
          <w:lang w:val="en-GB"/>
        </w:rPr>
      </w:pPr>
      <w:bookmarkStart w:id="26" w:name="_Toc443337646"/>
      <w:r w:rsidRPr="00F461A5">
        <w:rPr>
          <w:lang w:val="en-GB"/>
        </w:rPr>
        <w:t>3.2 ML package</w:t>
      </w:r>
      <w:bookmarkEnd w:id="26"/>
    </w:p>
    <w:p w14:paraId="7A3C0AEC" w14:textId="77777777" w:rsidR="00520525" w:rsidRPr="00F461A5" w:rsidRDefault="00520525" w:rsidP="00F461A5">
      <w:pPr>
        <w:pStyle w:val="Balk3"/>
        <w:rPr>
          <w:lang w:val="en-GB"/>
        </w:rPr>
      </w:pPr>
      <w:bookmarkStart w:id="27" w:name="_Toc443337647"/>
      <w:r w:rsidRPr="00F461A5">
        <w:rPr>
          <w:lang w:val="en-GB"/>
        </w:rPr>
        <w:t>MLCommunicator</w:t>
      </w:r>
      <w:bookmarkEnd w:id="27"/>
    </w:p>
    <w:p w14:paraId="6C7BE722" w14:textId="77777777" w:rsidR="00520525" w:rsidRPr="00F461A5" w:rsidRDefault="00520525" w:rsidP="00520525">
      <w:pPr>
        <w:pStyle w:val="NormalWeb"/>
        <w:spacing w:before="0" w:beforeAutospacing="0" w:after="0" w:afterAutospacing="0"/>
        <w:rPr>
          <w:sz w:val="28"/>
          <w:lang w:val="en-GB"/>
        </w:rPr>
      </w:pPr>
      <w:r w:rsidRPr="00F461A5">
        <w:rPr>
          <w:b/>
          <w:bCs/>
          <w:color w:val="000000"/>
          <w:szCs w:val="22"/>
          <w:lang w:val="en-GB"/>
        </w:rPr>
        <w:t>Methods</w:t>
      </w:r>
    </w:p>
    <w:p w14:paraId="685EF6AA"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readMLFile(), writeMLFile(MLLevelStats levelStats)</w:t>
      </w:r>
    </w:p>
    <w:p w14:paraId="1E29C694"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These methods are for reading and writing the parameter tuning data file generated by the machine learning module</w:t>
      </w:r>
    </w:p>
    <w:p w14:paraId="43B3E80B" w14:textId="77777777" w:rsidR="00520525" w:rsidRPr="00F461A5" w:rsidRDefault="00520525" w:rsidP="00520525">
      <w:pPr>
        <w:rPr>
          <w:lang w:val="en-GB"/>
        </w:rPr>
      </w:pPr>
    </w:p>
    <w:p w14:paraId="67D9C463" w14:textId="77777777" w:rsidR="00520525" w:rsidRPr="00F461A5" w:rsidRDefault="00520525" w:rsidP="00F461A5">
      <w:pPr>
        <w:pStyle w:val="Balk3"/>
        <w:rPr>
          <w:lang w:val="en-GB"/>
        </w:rPr>
      </w:pPr>
      <w:bookmarkStart w:id="28" w:name="_Toc443337648"/>
      <w:r w:rsidRPr="00F461A5">
        <w:rPr>
          <w:lang w:val="en-GB"/>
        </w:rPr>
        <w:t>MLLogger</w:t>
      </w:r>
      <w:bookmarkEnd w:id="28"/>
    </w:p>
    <w:p w14:paraId="284FF45D" w14:textId="77777777" w:rsidR="00520525" w:rsidRPr="00F461A5" w:rsidRDefault="00520525" w:rsidP="00520525">
      <w:pPr>
        <w:pStyle w:val="NormalWeb"/>
        <w:spacing w:before="0" w:beforeAutospacing="0" w:after="0" w:afterAutospacing="0"/>
        <w:rPr>
          <w:sz w:val="28"/>
          <w:lang w:val="en-GB"/>
        </w:rPr>
      </w:pPr>
      <w:r w:rsidRPr="00F461A5">
        <w:rPr>
          <w:b/>
          <w:bCs/>
          <w:color w:val="000000"/>
          <w:szCs w:val="22"/>
          <w:lang w:val="en-GB"/>
        </w:rPr>
        <w:t>Fields</w:t>
      </w:r>
    </w:p>
    <w:p w14:paraId="1E5E6AEE"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protected static MLLevelStats currentStats</w:t>
      </w:r>
    </w:p>
    <w:p w14:paraId="2738E974"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lastRenderedPageBreak/>
        <w:t xml:space="preserve">This field references to the current status object of the player as MLLevelStats type which has the related statistical data about player’s gameplay. </w:t>
      </w:r>
    </w:p>
    <w:p w14:paraId="4D60DB6F" w14:textId="77777777" w:rsidR="00520525" w:rsidRPr="00F461A5" w:rsidRDefault="00520525" w:rsidP="00520525">
      <w:pPr>
        <w:rPr>
          <w:sz w:val="28"/>
          <w:lang w:val="en-GB"/>
        </w:rPr>
      </w:pPr>
    </w:p>
    <w:p w14:paraId="17CF186E" w14:textId="77777777" w:rsidR="00520525" w:rsidRPr="00F461A5" w:rsidRDefault="00520525" w:rsidP="00520525">
      <w:pPr>
        <w:pStyle w:val="NormalWeb"/>
        <w:spacing w:before="0" w:beforeAutospacing="0" w:after="0" w:afterAutospacing="0"/>
        <w:rPr>
          <w:sz w:val="28"/>
          <w:lang w:val="en-GB"/>
        </w:rPr>
      </w:pPr>
      <w:r w:rsidRPr="00F461A5">
        <w:rPr>
          <w:b/>
          <w:bCs/>
          <w:color w:val="000000"/>
          <w:szCs w:val="22"/>
          <w:lang w:val="en-GB"/>
        </w:rPr>
        <w:t>Methods</w:t>
      </w:r>
    </w:p>
    <w:p w14:paraId="7EE8E509"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incrementStat( LevelStat stat, float value), decrementStat( LevelStat stat, float value)</w:t>
      </w:r>
    </w:p>
    <w:p w14:paraId="47A7897F"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These methods are to increment and decrement the statistical data with respect to gameplay of a particular player</w:t>
      </w:r>
    </w:p>
    <w:p w14:paraId="0152B777" w14:textId="77777777" w:rsidR="00520525" w:rsidRPr="00F461A5" w:rsidRDefault="00520525" w:rsidP="00520525">
      <w:pPr>
        <w:rPr>
          <w:sz w:val="28"/>
          <w:lang w:val="en-GB"/>
        </w:rPr>
      </w:pPr>
    </w:p>
    <w:p w14:paraId="5D54FA0A"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setStat( LevelStat stat, float value)</w:t>
      </w:r>
    </w:p>
    <w:p w14:paraId="2009391D"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 xml:space="preserve">This method sets the parameters of the level according to how player progress </w:t>
      </w:r>
    </w:p>
    <w:p w14:paraId="1CE0C68F" w14:textId="77777777" w:rsidR="00520525" w:rsidRPr="00F461A5" w:rsidRDefault="00520525" w:rsidP="00520525">
      <w:pPr>
        <w:rPr>
          <w:lang w:val="en-GB"/>
        </w:rPr>
      </w:pPr>
    </w:p>
    <w:p w14:paraId="762E1830" w14:textId="77777777" w:rsidR="00520525" w:rsidRPr="00F461A5" w:rsidRDefault="00520525" w:rsidP="00F461A5">
      <w:pPr>
        <w:pStyle w:val="Balk3"/>
        <w:rPr>
          <w:lang w:val="en-GB"/>
        </w:rPr>
      </w:pPr>
      <w:bookmarkStart w:id="29" w:name="_Toc443337649"/>
      <w:r w:rsidRPr="00F461A5">
        <w:rPr>
          <w:lang w:val="en-GB"/>
        </w:rPr>
        <w:t>MLLevelStats</w:t>
      </w:r>
      <w:bookmarkEnd w:id="29"/>
    </w:p>
    <w:p w14:paraId="6162EB23" w14:textId="77777777" w:rsidR="00520525" w:rsidRPr="00F461A5" w:rsidRDefault="00520525" w:rsidP="00520525">
      <w:pPr>
        <w:pStyle w:val="NormalWeb"/>
        <w:spacing w:before="0" w:beforeAutospacing="0" w:after="0" w:afterAutospacing="0"/>
        <w:rPr>
          <w:sz w:val="28"/>
          <w:lang w:val="en-GB"/>
        </w:rPr>
      </w:pPr>
      <w:r w:rsidRPr="00F461A5">
        <w:rPr>
          <w:b/>
          <w:bCs/>
          <w:color w:val="000000"/>
          <w:szCs w:val="22"/>
          <w:lang w:val="en-GB"/>
        </w:rPr>
        <w:t>Fields</w:t>
      </w:r>
    </w:p>
    <w:p w14:paraId="2AE387BD"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private Dictionary&lt;LevelStat, float&gt; stats</w:t>
      </w:r>
    </w:p>
    <w:p w14:paraId="75DB3852"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Keeps the information about a particular level’s statistical data including LevelTime, LevelNo, GuardianWeaponDamage, GuardianWeaponMissileSpeed, GuardianSpeed,</w:t>
      </w:r>
    </w:p>
    <w:p w14:paraId="760C99BF"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GuardianAwarenessRange, GuardianReactionTime</w:t>
      </w:r>
    </w:p>
    <w:p w14:paraId="5C732D3F" w14:textId="77777777" w:rsidR="00520525" w:rsidRPr="00F461A5" w:rsidRDefault="00520525" w:rsidP="00520525">
      <w:pPr>
        <w:rPr>
          <w:sz w:val="28"/>
          <w:lang w:val="en-GB"/>
        </w:rPr>
      </w:pPr>
    </w:p>
    <w:p w14:paraId="499BA347" w14:textId="77777777" w:rsidR="00520525" w:rsidRPr="00F461A5" w:rsidRDefault="00520525" w:rsidP="00520525">
      <w:pPr>
        <w:pStyle w:val="NormalWeb"/>
        <w:spacing w:before="0" w:beforeAutospacing="0" w:after="0" w:afterAutospacing="0"/>
        <w:rPr>
          <w:sz w:val="28"/>
          <w:lang w:val="en-GB"/>
        </w:rPr>
      </w:pPr>
      <w:r w:rsidRPr="00F461A5">
        <w:rPr>
          <w:b/>
          <w:bCs/>
          <w:color w:val="000000"/>
          <w:szCs w:val="22"/>
          <w:lang w:val="en-GB"/>
        </w:rPr>
        <w:t>Constructors</w:t>
      </w:r>
    </w:p>
    <w:p w14:paraId="72D3A904"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MLLevelStats()</w:t>
      </w:r>
    </w:p>
    <w:p w14:paraId="3D07F092"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Initializes an empty level statistics object.</w:t>
      </w:r>
    </w:p>
    <w:p w14:paraId="74A4DD17" w14:textId="77777777" w:rsidR="00520525" w:rsidRPr="00F461A5" w:rsidRDefault="00520525" w:rsidP="00520525">
      <w:pPr>
        <w:rPr>
          <w:sz w:val="28"/>
          <w:lang w:val="en-GB"/>
        </w:rPr>
      </w:pPr>
    </w:p>
    <w:p w14:paraId="73C2A334" w14:textId="77777777" w:rsidR="00520525" w:rsidRPr="00F461A5" w:rsidRDefault="00520525" w:rsidP="00520525">
      <w:pPr>
        <w:pStyle w:val="NormalWeb"/>
        <w:spacing w:before="0" w:beforeAutospacing="0" w:after="0" w:afterAutospacing="0"/>
        <w:rPr>
          <w:sz w:val="28"/>
          <w:lang w:val="en-GB"/>
        </w:rPr>
      </w:pPr>
      <w:r w:rsidRPr="00F461A5">
        <w:rPr>
          <w:b/>
          <w:bCs/>
          <w:color w:val="000000"/>
          <w:szCs w:val="22"/>
          <w:lang w:val="en-GB"/>
        </w:rPr>
        <w:t>Methods</w:t>
      </w:r>
    </w:p>
    <w:p w14:paraId="0CFBF8CE"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getJson()</w:t>
      </w:r>
    </w:p>
    <w:p w14:paraId="3984B481"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This method first converts the MLLevelStats object to the JSON data, then return that as a string</w:t>
      </w:r>
    </w:p>
    <w:p w14:paraId="330D7F26" w14:textId="77777777" w:rsidR="00520525" w:rsidRPr="00F461A5" w:rsidRDefault="00520525" w:rsidP="00520525">
      <w:pPr>
        <w:spacing w:after="240"/>
        <w:rPr>
          <w:lang w:val="en-GB"/>
        </w:rPr>
      </w:pPr>
    </w:p>
    <w:p w14:paraId="27D396D1" w14:textId="77777777" w:rsidR="00520525" w:rsidRPr="00F461A5" w:rsidRDefault="00520525" w:rsidP="00F461A5">
      <w:pPr>
        <w:pStyle w:val="Balk3"/>
        <w:rPr>
          <w:lang w:val="en-GB"/>
        </w:rPr>
      </w:pPr>
      <w:bookmarkStart w:id="30" w:name="_Toc443337650"/>
      <w:r w:rsidRPr="00F461A5">
        <w:rPr>
          <w:lang w:val="en-GB"/>
        </w:rPr>
        <w:t>MLConfig</w:t>
      </w:r>
      <w:bookmarkEnd w:id="30"/>
    </w:p>
    <w:p w14:paraId="7B4DAABC" w14:textId="77777777" w:rsidR="00520525" w:rsidRPr="00F461A5" w:rsidRDefault="00520525" w:rsidP="00520525">
      <w:pPr>
        <w:pStyle w:val="NormalWeb"/>
        <w:spacing w:before="0" w:beforeAutospacing="0" w:after="0" w:afterAutospacing="0"/>
        <w:rPr>
          <w:sz w:val="28"/>
          <w:lang w:val="en-GB"/>
        </w:rPr>
      </w:pPr>
      <w:r w:rsidRPr="00F461A5">
        <w:rPr>
          <w:b/>
          <w:bCs/>
          <w:color w:val="000000"/>
          <w:szCs w:val="22"/>
          <w:lang w:val="en-GB"/>
        </w:rPr>
        <w:t>Fields:</w:t>
      </w:r>
    </w:p>
    <w:p w14:paraId="6D9BF431"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protected static readonly bool isConfigureFromFile</w:t>
      </w:r>
    </w:p>
    <w:p w14:paraId="12F3EC6C"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This field is used for indicating whether the level configuration data is to be loaded externally or not and is set to False initially.</w:t>
      </w:r>
    </w:p>
    <w:p w14:paraId="32C19F03"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protected static readonly string configFilePath</w:t>
      </w:r>
    </w:p>
    <w:p w14:paraId="48FDFD46" w14:textId="77777777"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This field indicates the configuration file path belonging to a specific player.</w:t>
      </w:r>
    </w:p>
    <w:p w14:paraId="52EA2F56" w14:textId="77777777" w:rsidR="00520525" w:rsidRPr="00F461A5" w:rsidRDefault="00520525" w:rsidP="00520525">
      <w:pPr>
        <w:rPr>
          <w:sz w:val="28"/>
          <w:lang w:val="en-GB"/>
        </w:rPr>
      </w:pPr>
    </w:p>
    <w:p w14:paraId="7D26C5F6" w14:textId="77777777" w:rsidR="00520525" w:rsidRPr="00F461A5" w:rsidRDefault="00520525" w:rsidP="00520525">
      <w:pPr>
        <w:pStyle w:val="NormalWeb"/>
        <w:spacing w:before="0" w:beforeAutospacing="0" w:after="0" w:afterAutospacing="0"/>
        <w:rPr>
          <w:sz w:val="28"/>
          <w:lang w:val="en-GB"/>
        </w:rPr>
      </w:pPr>
      <w:r w:rsidRPr="00F461A5">
        <w:rPr>
          <w:b/>
          <w:bCs/>
          <w:color w:val="000000"/>
          <w:szCs w:val="22"/>
          <w:lang w:val="en-GB"/>
        </w:rPr>
        <w:t>Methods:</w:t>
      </w:r>
    </w:p>
    <w:p w14:paraId="538578C2" w14:textId="77777777" w:rsidR="00520525" w:rsidRPr="00F461A5" w:rsidRDefault="00520525" w:rsidP="00520525">
      <w:pPr>
        <w:pStyle w:val="NormalWeb"/>
        <w:spacing w:before="0" w:beforeAutospacing="0" w:after="0" w:afterAutospacing="0"/>
        <w:rPr>
          <w:sz w:val="28"/>
          <w:lang w:val="en-GB"/>
        </w:rPr>
      </w:pPr>
      <w:r w:rsidRPr="00F461A5">
        <w:rPr>
          <w:i/>
          <w:iCs/>
          <w:color w:val="000000"/>
          <w:szCs w:val="22"/>
          <w:lang w:val="en-GB"/>
        </w:rPr>
        <w:t>ConfigureFromFile()</w:t>
      </w:r>
      <w:r w:rsidRPr="00F461A5">
        <w:rPr>
          <w:color w:val="000000"/>
          <w:szCs w:val="22"/>
          <w:lang w:val="en-GB"/>
        </w:rPr>
        <w:t xml:space="preserve"> </w:t>
      </w:r>
    </w:p>
    <w:p w14:paraId="5A934882" w14:textId="32F7CC6B" w:rsidR="00520525" w:rsidRPr="00F461A5" w:rsidRDefault="00520525" w:rsidP="00520525">
      <w:pPr>
        <w:pStyle w:val="NormalWeb"/>
        <w:spacing w:before="0" w:beforeAutospacing="0" w:after="0" w:afterAutospacing="0"/>
        <w:rPr>
          <w:sz w:val="28"/>
          <w:lang w:val="en-GB"/>
        </w:rPr>
      </w:pPr>
      <w:r w:rsidRPr="00F461A5">
        <w:rPr>
          <w:color w:val="000000"/>
          <w:szCs w:val="22"/>
          <w:lang w:val="en-GB"/>
        </w:rPr>
        <w:t>This method configures the ML module by setting specific parameters depending on a player with retrieving data from a file.</w:t>
      </w:r>
    </w:p>
    <w:p w14:paraId="1F438550" w14:textId="77777777" w:rsidR="00520525" w:rsidRPr="00F461A5" w:rsidRDefault="00520525" w:rsidP="00520525">
      <w:pPr>
        <w:pStyle w:val="GvdeMetni"/>
        <w:rPr>
          <w:rFonts w:ascii="Times New Roman" w:hAnsi="Times New Roman"/>
          <w:lang w:val="en-GB"/>
        </w:rPr>
      </w:pPr>
    </w:p>
    <w:p w14:paraId="01C04F35" w14:textId="26FE5FC7" w:rsidR="00520525" w:rsidRPr="00F461A5" w:rsidRDefault="00626FC1" w:rsidP="00520525">
      <w:pPr>
        <w:pStyle w:val="Balk2"/>
        <w:numPr>
          <w:ilvl w:val="0"/>
          <w:numId w:val="0"/>
        </w:numPr>
        <w:ind w:left="360" w:hanging="360"/>
        <w:rPr>
          <w:lang w:val="en-GB"/>
        </w:rPr>
      </w:pPr>
      <w:bookmarkStart w:id="31" w:name="_Toc443337651"/>
      <w:r w:rsidRPr="00F461A5">
        <w:rPr>
          <w:lang w:val="en-GB"/>
        </w:rPr>
        <w:t>3.3 Enemy packag</w:t>
      </w:r>
      <w:r w:rsidR="00520525" w:rsidRPr="00F461A5">
        <w:rPr>
          <w:lang w:val="en-GB"/>
        </w:rPr>
        <w:t>e</w:t>
      </w:r>
      <w:bookmarkEnd w:id="31"/>
    </w:p>
    <w:p w14:paraId="53081148" w14:textId="4A08B65E" w:rsidR="00520525" w:rsidRPr="00F461A5" w:rsidRDefault="00520525" w:rsidP="00F461A5">
      <w:pPr>
        <w:pStyle w:val="Balk3"/>
        <w:rPr>
          <w:lang w:val="en-GB"/>
        </w:rPr>
      </w:pPr>
      <w:bookmarkStart w:id="32" w:name="_Toc443337652"/>
      <w:r w:rsidRPr="00F461A5">
        <w:rPr>
          <w:lang w:val="en-GB"/>
        </w:rPr>
        <w:t>Enemy</w:t>
      </w:r>
      <w:bookmarkEnd w:id="32"/>
    </w:p>
    <w:p w14:paraId="5392E117" w14:textId="77777777" w:rsidR="00F461A5" w:rsidRPr="00F461A5" w:rsidRDefault="00520525" w:rsidP="00520525">
      <w:r w:rsidRPr="00F461A5">
        <w:t>reactionAI: A property type of ReactionAI which will used by nonplayable units later on.</w:t>
      </w:r>
    </w:p>
    <w:p w14:paraId="4AA31EB9" w14:textId="77777777" w:rsidR="00F461A5" w:rsidRPr="00F461A5" w:rsidRDefault="00F461A5" w:rsidP="00520525">
      <w:r w:rsidRPr="00F461A5">
        <w:lastRenderedPageBreak/>
        <w:t>actionQueue: A property type of ActionQueue to be used in queing the events to reflect them in chronologic order.</w:t>
      </w:r>
    </w:p>
    <w:p w14:paraId="4ED81B7E" w14:textId="6EDE6A6F" w:rsidR="00520525" w:rsidRPr="00F461A5" w:rsidRDefault="00520525" w:rsidP="00520525">
      <w:r w:rsidRPr="00F461A5">
        <w:t xml:space="preserve"> </w:t>
      </w:r>
    </w:p>
    <w:p w14:paraId="778BD21E" w14:textId="2E30CAB1" w:rsidR="00520525" w:rsidRPr="00F461A5" w:rsidRDefault="00520525" w:rsidP="00520525">
      <w:r w:rsidRPr="00F461A5">
        <w:t>Start():</w:t>
      </w:r>
      <w:r w:rsidR="00F461A5" w:rsidRPr="00F461A5">
        <w:t xml:space="preserve"> Method initializes a logical components of an enemy unit.</w:t>
      </w:r>
    </w:p>
    <w:p w14:paraId="65A60C3F" w14:textId="4FEB526E" w:rsidR="00F461A5" w:rsidRPr="00F461A5" w:rsidRDefault="00F461A5" w:rsidP="00520525">
      <w:r w:rsidRPr="00F461A5">
        <w:t>Update(): Function to update the pre-defined logical properties of a single enemy unit.</w:t>
      </w:r>
    </w:p>
    <w:p w14:paraId="20DCC12B" w14:textId="77777777" w:rsidR="00F461A5" w:rsidRPr="00F461A5" w:rsidRDefault="00F461A5" w:rsidP="00520525"/>
    <w:p w14:paraId="11C62E90" w14:textId="27005A4B" w:rsidR="00F461A5" w:rsidRPr="00F461A5" w:rsidRDefault="00F461A5" w:rsidP="00F461A5">
      <w:pPr>
        <w:pStyle w:val="Balk3"/>
      </w:pPr>
      <w:bookmarkStart w:id="33" w:name="_Toc443337653"/>
      <w:r w:rsidRPr="00F461A5">
        <w:t>Guardian</w:t>
      </w:r>
      <w:bookmarkEnd w:id="33"/>
    </w:p>
    <w:p w14:paraId="7AF513AA" w14:textId="0114321A" w:rsidR="00F461A5" w:rsidRDefault="00F461A5" w:rsidP="00F461A5">
      <w:r w:rsidRPr="00F461A5">
        <w:t>Approach(</w:t>
      </w:r>
      <w:r>
        <w:t>target : Vector2</w:t>
      </w:r>
      <w:r w:rsidRPr="00F461A5">
        <w:t>)</w:t>
      </w:r>
      <w:r>
        <w:t xml:space="preserve"> : Function that creates a logical approaching route for a subtype guardian.</w:t>
      </w:r>
    </w:p>
    <w:p w14:paraId="0EB64225" w14:textId="662B7122" w:rsidR="00F461A5" w:rsidRDefault="00F461A5" w:rsidP="00F461A5">
      <w:r>
        <w:t>Spot(GameObject) : Function to determine what to do by enemy units whenever they see our character.</w:t>
      </w:r>
    </w:p>
    <w:p w14:paraId="699A7946" w14:textId="77777777" w:rsidR="00F461A5" w:rsidRDefault="00F461A5" w:rsidP="00F461A5"/>
    <w:p w14:paraId="6C727F04" w14:textId="2420C7B9" w:rsidR="00F461A5" w:rsidRPr="00F461A5" w:rsidRDefault="00F461A5" w:rsidP="00F461A5">
      <w:pPr>
        <w:pStyle w:val="Balk3"/>
      </w:pPr>
      <w:bookmarkStart w:id="34" w:name="_Toc443337654"/>
      <w:r w:rsidRPr="00F461A5">
        <w:t>ReactionAI</w:t>
      </w:r>
      <w:bookmarkEnd w:id="34"/>
    </w:p>
    <w:p w14:paraId="7F7FB29D" w14:textId="77777777" w:rsidR="00F461A5" w:rsidRPr="00F461A5" w:rsidRDefault="00F461A5" w:rsidP="00F461A5">
      <w:pPr>
        <w:pStyle w:val="NormalWeb"/>
        <w:spacing w:before="0" w:beforeAutospacing="0" w:after="0" w:afterAutospacing="0"/>
      </w:pPr>
      <w:r w:rsidRPr="00F461A5">
        <w:rPr>
          <w:b/>
          <w:bCs/>
          <w:color w:val="000000"/>
        </w:rPr>
        <w:t>Fields</w:t>
      </w:r>
    </w:p>
    <w:p w14:paraId="60F41C1B" w14:textId="77777777" w:rsidR="00F461A5" w:rsidRPr="00F461A5" w:rsidRDefault="00F461A5" w:rsidP="00F461A5">
      <w:pPr>
        <w:pStyle w:val="NormalWeb"/>
        <w:spacing w:before="0" w:beforeAutospacing="0" w:after="0" w:afterAutospacing="0"/>
      </w:pPr>
      <w:r w:rsidRPr="00F461A5">
        <w:rPr>
          <w:i/>
          <w:iCs/>
          <w:color w:val="000000"/>
        </w:rPr>
        <w:t>private Enemy enemy</w:t>
      </w:r>
    </w:p>
    <w:p w14:paraId="0FE72761" w14:textId="77777777" w:rsidR="00F461A5" w:rsidRPr="00F461A5" w:rsidRDefault="00F461A5" w:rsidP="00F461A5">
      <w:pPr>
        <w:pStyle w:val="NormalWeb"/>
        <w:spacing w:before="0" w:beforeAutospacing="0" w:after="0" w:afterAutospacing="0"/>
      </w:pPr>
      <w:r w:rsidRPr="00F461A5">
        <w:rPr>
          <w:color w:val="000000"/>
        </w:rPr>
        <w:t>References to an enemy object.</w:t>
      </w:r>
    </w:p>
    <w:p w14:paraId="31DE7979" w14:textId="77777777" w:rsidR="00F461A5" w:rsidRPr="00F461A5" w:rsidRDefault="00F461A5" w:rsidP="00F461A5"/>
    <w:p w14:paraId="3EE6EA81" w14:textId="77777777" w:rsidR="00F461A5" w:rsidRPr="00F461A5" w:rsidRDefault="00F461A5" w:rsidP="00F461A5">
      <w:pPr>
        <w:pStyle w:val="NormalWeb"/>
        <w:spacing w:before="0" w:beforeAutospacing="0" w:after="0" w:afterAutospacing="0"/>
      </w:pPr>
      <w:r w:rsidRPr="00F461A5">
        <w:rPr>
          <w:b/>
          <w:bCs/>
          <w:color w:val="000000"/>
        </w:rPr>
        <w:t>Constructors</w:t>
      </w:r>
    </w:p>
    <w:p w14:paraId="3BBF1EA5" w14:textId="77777777" w:rsidR="00F461A5" w:rsidRPr="00F461A5" w:rsidRDefault="00F461A5" w:rsidP="00F461A5">
      <w:pPr>
        <w:pStyle w:val="NormalWeb"/>
        <w:spacing w:before="0" w:beforeAutospacing="0" w:after="0" w:afterAutospacing="0"/>
      </w:pPr>
      <w:r w:rsidRPr="00F461A5">
        <w:rPr>
          <w:i/>
          <w:iCs/>
          <w:color w:val="000000"/>
        </w:rPr>
        <w:t>public ReactionAI(Enemy enemy)</w:t>
      </w:r>
    </w:p>
    <w:p w14:paraId="2E077A3B" w14:textId="77777777" w:rsidR="00F461A5" w:rsidRPr="00F461A5" w:rsidRDefault="00F461A5" w:rsidP="00F461A5">
      <w:pPr>
        <w:pStyle w:val="NormalWeb"/>
        <w:spacing w:before="0" w:beforeAutospacing="0" w:after="0" w:afterAutospacing="0"/>
      </w:pPr>
      <w:r w:rsidRPr="00F461A5">
        <w:rPr>
          <w:color w:val="000000"/>
        </w:rPr>
        <w:t>Initializes object by setting enemy references to constructor paramter.</w:t>
      </w:r>
    </w:p>
    <w:p w14:paraId="6FE8FE8D" w14:textId="77777777" w:rsidR="00F461A5" w:rsidRPr="00F461A5" w:rsidRDefault="00F461A5" w:rsidP="00F461A5"/>
    <w:p w14:paraId="587A4E3F" w14:textId="77777777" w:rsidR="00F461A5" w:rsidRPr="00F461A5" w:rsidRDefault="00F461A5" w:rsidP="00F461A5">
      <w:pPr>
        <w:pStyle w:val="NormalWeb"/>
        <w:spacing w:before="0" w:beforeAutospacing="0" w:after="0" w:afterAutospacing="0"/>
      </w:pPr>
      <w:r w:rsidRPr="00F461A5">
        <w:rPr>
          <w:b/>
          <w:bCs/>
          <w:color w:val="000000"/>
        </w:rPr>
        <w:t>Methods</w:t>
      </w:r>
    </w:p>
    <w:p w14:paraId="6718BDCC" w14:textId="77777777" w:rsidR="00F461A5" w:rsidRPr="00F461A5" w:rsidRDefault="00F461A5" w:rsidP="00F461A5">
      <w:pPr>
        <w:pStyle w:val="NormalWeb"/>
        <w:spacing w:before="0" w:beforeAutospacing="0" w:after="0" w:afterAutospacing="0"/>
      </w:pPr>
      <w:r w:rsidRPr="00F461A5">
        <w:rPr>
          <w:i/>
          <w:iCs/>
          <w:color w:val="000000"/>
        </w:rPr>
        <w:t>public Action React(Event gameEvent)</w:t>
      </w:r>
    </w:p>
    <w:p w14:paraId="3B361F10" w14:textId="77777777" w:rsidR="00F461A5" w:rsidRPr="00F461A5" w:rsidRDefault="00F461A5" w:rsidP="00F461A5">
      <w:pPr>
        <w:pStyle w:val="NormalWeb"/>
        <w:spacing w:before="0" w:beforeAutospacing="0" w:after="0" w:afterAutospacing="0"/>
      </w:pPr>
      <w:r w:rsidRPr="00F461A5">
        <w:rPr>
          <w:color w:val="000000"/>
        </w:rPr>
        <w:t>This method define how enemy AI object will react when an event occurs. According to given event, enemy state and other AI parameter an Action is produced.</w:t>
      </w:r>
    </w:p>
    <w:p w14:paraId="34F0E242" w14:textId="77777777" w:rsidR="00F461A5" w:rsidRPr="00F461A5" w:rsidRDefault="00F461A5" w:rsidP="00F461A5">
      <w:pPr>
        <w:pStyle w:val="GvdeMetni"/>
      </w:pPr>
    </w:p>
    <w:p w14:paraId="1250DE62" w14:textId="409B79AA" w:rsidR="00626FC1" w:rsidRPr="00F461A5" w:rsidRDefault="00626FC1" w:rsidP="00626FC1">
      <w:pPr>
        <w:pStyle w:val="Balk2"/>
        <w:numPr>
          <w:ilvl w:val="0"/>
          <w:numId w:val="0"/>
        </w:numPr>
        <w:ind w:left="360" w:hanging="360"/>
        <w:rPr>
          <w:lang w:val="en-GB"/>
        </w:rPr>
      </w:pPr>
      <w:bookmarkStart w:id="35" w:name="_Toc443337655"/>
      <w:r w:rsidRPr="00F461A5">
        <w:rPr>
          <w:lang w:val="en-GB"/>
        </w:rPr>
        <w:t>3.4 Gameplay Package</w:t>
      </w:r>
      <w:bookmarkEnd w:id="35"/>
    </w:p>
    <w:p w14:paraId="1620B718" w14:textId="7847BCA1" w:rsidR="00520525" w:rsidRPr="00F461A5" w:rsidRDefault="00520525" w:rsidP="00F461A5">
      <w:pPr>
        <w:pStyle w:val="Balk3"/>
      </w:pPr>
      <w:bookmarkStart w:id="36" w:name="_Toc443337656"/>
      <w:r w:rsidRPr="00F461A5">
        <w:t>Player</w:t>
      </w:r>
      <w:bookmarkEnd w:id="36"/>
    </w:p>
    <w:p w14:paraId="001CD5E2" w14:textId="77777777" w:rsidR="00520525" w:rsidRPr="00F461A5" w:rsidRDefault="00520525" w:rsidP="00520525">
      <w:pPr>
        <w:spacing w:before="220" w:after="220"/>
        <w:ind w:left="360" w:hanging="360"/>
      </w:pPr>
      <w:r w:rsidRPr="00F461A5">
        <w:t>onLadder: A boolean property which tells if the player is holding on to a ladder.</w:t>
      </w:r>
    </w:p>
    <w:p w14:paraId="6D46017C" w14:textId="77777777" w:rsidR="00520525" w:rsidRPr="00F461A5" w:rsidRDefault="00520525" w:rsidP="00520525">
      <w:pPr>
        <w:spacing w:before="220" w:after="220"/>
        <w:ind w:left="360" w:hanging="360"/>
      </w:pPr>
      <w:r w:rsidRPr="00F461A5">
        <w:t>Start(): MonoBehaviour function which handles initializations.</w:t>
      </w:r>
    </w:p>
    <w:p w14:paraId="31B3EFB4" w14:textId="77777777" w:rsidR="00520525" w:rsidRPr="00F461A5" w:rsidRDefault="00520525" w:rsidP="00520525">
      <w:pPr>
        <w:spacing w:before="220" w:after="220"/>
        <w:ind w:left="360" w:hanging="360"/>
      </w:pPr>
      <w:r w:rsidRPr="00F461A5">
        <w:t>Update(): A function called by the game engine every update interval so that the class can determine if it is latched on to a ladder, or midair as well as taking control inputs from the user and executing them. Practically handles the entire functionality of the class.</w:t>
      </w:r>
    </w:p>
    <w:p w14:paraId="5EFFA5C7" w14:textId="77777777" w:rsidR="00520525" w:rsidRPr="00F461A5" w:rsidRDefault="00520525" w:rsidP="00520525">
      <w:pPr>
        <w:spacing w:before="220" w:after="220"/>
        <w:ind w:left="360" w:hanging="360"/>
      </w:pPr>
      <w:r w:rsidRPr="00F461A5">
        <w:t>Takedown: Performs a takedown if an enemy is in range to neutralize an enemy on a given level.</w:t>
      </w:r>
    </w:p>
    <w:p w14:paraId="1087B7E2" w14:textId="2335230D" w:rsidR="00520525" w:rsidRPr="00F461A5" w:rsidRDefault="00520525" w:rsidP="00F461A5">
      <w:pPr>
        <w:pStyle w:val="Balk3"/>
      </w:pPr>
      <w:bookmarkStart w:id="37" w:name="_Toc443337657"/>
      <w:r w:rsidRPr="00F461A5">
        <w:t>Rock</w:t>
      </w:r>
      <w:bookmarkEnd w:id="37"/>
    </w:p>
    <w:p w14:paraId="41A624DB" w14:textId="77777777" w:rsidR="00520525" w:rsidRPr="00F461A5" w:rsidRDefault="00520525" w:rsidP="00520525">
      <w:pPr>
        <w:spacing w:before="220" w:after="220"/>
        <w:ind w:left="360" w:hanging="360"/>
        <w:rPr>
          <w:b/>
          <w:bCs/>
        </w:rPr>
      </w:pPr>
      <w:r w:rsidRPr="00F461A5">
        <w:t>Start(): Initialization stage function.</w:t>
      </w:r>
    </w:p>
    <w:p w14:paraId="1DE0B18A" w14:textId="77777777" w:rsidR="00520525" w:rsidRPr="00F461A5" w:rsidRDefault="00520525" w:rsidP="00520525">
      <w:pPr>
        <w:spacing w:before="220" w:after="220"/>
        <w:ind w:left="360" w:hanging="360"/>
        <w:rPr>
          <w:b/>
          <w:bCs/>
        </w:rPr>
      </w:pPr>
      <w:r w:rsidRPr="00F461A5">
        <w:t>OnTriggerEnter2D(): Executed by the game engine when the rock collides with something, as this function handles the consequences of the event depending on what it hit.</w:t>
      </w:r>
    </w:p>
    <w:p w14:paraId="5007B5A7" w14:textId="77777777" w:rsidR="00520525" w:rsidRPr="00F461A5" w:rsidRDefault="00520525" w:rsidP="00520525">
      <w:pPr>
        <w:spacing w:before="220" w:after="220"/>
        <w:ind w:left="360" w:hanging="360"/>
        <w:rPr>
          <w:b/>
          <w:bCs/>
        </w:rPr>
      </w:pPr>
      <w:r w:rsidRPr="00F461A5">
        <w:lastRenderedPageBreak/>
        <w:t>state: State of the rock depending if it is airborne, collided or ended.</w:t>
      </w:r>
    </w:p>
    <w:p w14:paraId="52D09C30" w14:textId="77777777" w:rsidR="00520525" w:rsidRPr="00F461A5" w:rsidRDefault="00520525" w:rsidP="00520525">
      <w:pPr>
        <w:spacing w:before="220" w:after="220"/>
        <w:ind w:left="360" w:hanging="360"/>
        <w:rPr>
          <w:b/>
          <w:bCs/>
        </w:rPr>
      </w:pPr>
      <w:r w:rsidRPr="00F461A5">
        <w:t>FixedUpdate(): Uses the physics update instead of Update for state updates since</w:t>
      </w:r>
    </w:p>
    <w:p w14:paraId="2804B315" w14:textId="1C3D954D" w:rsidR="00520525" w:rsidRPr="00F461A5" w:rsidRDefault="00520525" w:rsidP="00F461A5">
      <w:pPr>
        <w:pStyle w:val="Balk3"/>
      </w:pPr>
      <w:bookmarkStart w:id="38" w:name="_Toc443337658"/>
      <w:r w:rsidRPr="00F461A5">
        <w:t>EventManager</w:t>
      </w:r>
      <w:bookmarkEnd w:id="38"/>
    </w:p>
    <w:p w14:paraId="5756F7B5" w14:textId="77777777" w:rsidR="00520525" w:rsidRPr="00F461A5" w:rsidRDefault="00520525" w:rsidP="00520525">
      <w:pPr>
        <w:spacing w:before="220" w:after="220"/>
        <w:ind w:left="360" w:hanging="360"/>
        <w:rPr>
          <w:b/>
          <w:bCs/>
        </w:rPr>
      </w:pPr>
      <w:r w:rsidRPr="00F461A5">
        <w:t>AddEvent(GameEvent): Adds an event to the game to be interpreted in the AI layer of the application.</w:t>
      </w:r>
    </w:p>
    <w:p w14:paraId="3E69B4BE" w14:textId="77777777" w:rsidR="00520525" w:rsidRPr="00F461A5" w:rsidRDefault="00520525" w:rsidP="00520525">
      <w:pPr>
        <w:spacing w:before="220" w:after="220"/>
        <w:ind w:left="360" w:hanging="360"/>
        <w:rPr>
          <w:b/>
          <w:bCs/>
        </w:rPr>
      </w:pPr>
      <w:r w:rsidRPr="00F461A5">
        <w:t>RemoveEvent(GameEvent): Cancels the interpretation of a given event.</w:t>
      </w:r>
    </w:p>
    <w:p w14:paraId="3EC2574A" w14:textId="77777777" w:rsidR="00626FC1" w:rsidRPr="00F461A5" w:rsidRDefault="00626FC1" w:rsidP="00626FC1">
      <w:pPr>
        <w:pStyle w:val="GvdeMetni"/>
        <w:rPr>
          <w:rFonts w:ascii="Times New Roman" w:hAnsi="Times New Roman"/>
          <w:lang w:val="en-GB"/>
        </w:rPr>
      </w:pPr>
    </w:p>
    <w:sectPr w:rsidR="00626FC1" w:rsidRPr="00F461A5" w:rsidSect="0015381B">
      <w:footerReference w:type="even" r:id="rId16"/>
      <w:footerReference w:type="default" r:id="rId17"/>
      <w:pgSz w:w="11909" w:h="16834" w:code="9"/>
      <w:pgMar w:top="1440" w:right="1800" w:bottom="1800" w:left="1800" w:header="720" w:footer="965" w:gutter="0"/>
      <w:pgNumType w:start="1"/>
      <w:cols w:space="24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9EBB8" w14:textId="77777777" w:rsidR="0039185D" w:rsidRDefault="0039185D" w:rsidP="000916A9">
      <w:r>
        <w:separator/>
      </w:r>
    </w:p>
    <w:p w14:paraId="6C44C157" w14:textId="77777777" w:rsidR="0039185D" w:rsidRDefault="0039185D"/>
  </w:endnote>
  <w:endnote w:type="continuationSeparator" w:id="0">
    <w:p w14:paraId="12D4975E" w14:textId="77777777" w:rsidR="0039185D" w:rsidRDefault="0039185D" w:rsidP="000916A9">
      <w:r>
        <w:continuationSeparator/>
      </w:r>
    </w:p>
    <w:p w14:paraId="00BFB20A" w14:textId="77777777" w:rsidR="0039185D" w:rsidRDefault="00391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D5A9E" w14:textId="77777777" w:rsidR="00F461A5" w:rsidRDefault="00F461A5" w:rsidP="00F461A5">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48C86FE3" w14:textId="77777777" w:rsidR="00F461A5" w:rsidRDefault="00F461A5">
    <w:pPr>
      <w:pStyle w:val="AltBilgi"/>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A2B99" w14:textId="77777777" w:rsidR="00F461A5" w:rsidRDefault="00F461A5" w:rsidP="00F461A5">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7C42BA">
      <w:rPr>
        <w:rStyle w:val="SayfaNumaras"/>
        <w:noProof/>
      </w:rPr>
      <w:t>17</w:t>
    </w:r>
    <w:r>
      <w:rPr>
        <w:rStyle w:val="SayfaNumaras"/>
      </w:rPr>
      <w:fldChar w:fldCharType="end"/>
    </w:r>
  </w:p>
  <w:p w14:paraId="5F87F8F7" w14:textId="77777777" w:rsidR="00F461A5" w:rsidRDefault="00F461A5">
    <w:pPr>
      <w:pStyle w:val="AltBilgi"/>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CB667" w14:textId="77777777" w:rsidR="0039185D" w:rsidRDefault="0039185D" w:rsidP="000916A9">
      <w:r>
        <w:separator/>
      </w:r>
    </w:p>
    <w:p w14:paraId="11FE83CF" w14:textId="77777777" w:rsidR="0039185D" w:rsidRDefault="0039185D"/>
  </w:footnote>
  <w:footnote w:type="continuationSeparator" w:id="0">
    <w:p w14:paraId="3BD8F20A" w14:textId="77777777" w:rsidR="0039185D" w:rsidRDefault="0039185D">
      <w:r>
        <w:separator/>
      </w:r>
    </w:p>
    <w:p w14:paraId="0CCA2D4C" w14:textId="77777777" w:rsidR="0039185D" w:rsidRDefault="0039185D"/>
  </w:footnote>
  <w:footnote w:type="continuationNotice" w:id="1">
    <w:p w14:paraId="67506C3D" w14:textId="77777777" w:rsidR="0039185D" w:rsidRDefault="0039185D">
      <w:pPr>
        <w:rPr>
          <w:i/>
          <w:sz w:val="18"/>
        </w:rPr>
      </w:pPr>
      <w:r>
        <w:rPr>
          <w:i/>
          <w:sz w:val="18"/>
        </w:rPr>
        <w:t>(footnote continued)</w:t>
      </w:r>
    </w:p>
    <w:p w14:paraId="135558F3" w14:textId="77777777" w:rsidR="0039185D" w:rsidRDefault="0039185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13C22B8"/>
    <w:lvl w:ilvl="0">
      <w:start w:val="1"/>
      <w:numFmt w:val="decimal"/>
      <w:lvlText w:val="%1."/>
      <w:lvlJc w:val="left"/>
      <w:pPr>
        <w:tabs>
          <w:tab w:val="num" w:pos="1492"/>
        </w:tabs>
        <w:ind w:left="1492" w:hanging="360"/>
      </w:pPr>
    </w:lvl>
  </w:abstractNum>
  <w:abstractNum w:abstractNumId="1">
    <w:nsid w:val="FFFFFF7D"/>
    <w:multiLevelType w:val="singleLevel"/>
    <w:tmpl w:val="0320292E"/>
    <w:lvl w:ilvl="0">
      <w:start w:val="1"/>
      <w:numFmt w:val="decimal"/>
      <w:lvlText w:val="%1."/>
      <w:lvlJc w:val="left"/>
      <w:pPr>
        <w:tabs>
          <w:tab w:val="num" w:pos="1209"/>
        </w:tabs>
        <w:ind w:left="1209" w:hanging="360"/>
      </w:pPr>
    </w:lvl>
  </w:abstractNum>
  <w:abstractNum w:abstractNumId="2">
    <w:nsid w:val="FFFFFF7E"/>
    <w:multiLevelType w:val="singleLevel"/>
    <w:tmpl w:val="FD30DCD4"/>
    <w:lvl w:ilvl="0">
      <w:start w:val="1"/>
      <w:numFmt w:val="decimal"/>
      <w:lvlText w:val="%1."/>
      <w:lvlJc w:val="left"/>
      <w:pPr>
        <w:tabs>
          <w:tab w:val="num" w:pos="926"/>
        </w:tabs>
        <w:ind w:left="926" w:hanging="360"/>
      </w:pPr>
    </w:lvl>
  </w:abstractNum>
  <w:abstractNum w:abstractNumId="3">
    <w:nsid w:val="FFFFFF7F"/>
    <w:multiLevelType w:val="singleLevel"/>
    <w:tmpl w:val="1952BDD8"/>
    <w:lvl w:ilvl="0">
      <w:start w:val="1"/>
      <w:numFmt w:val="decimal"/>
      <w:lvlText w:val="%1."/>
      <w:lvlJc w:val="left"/>
      <w:pPr>
        <w:tabs>
          <w:tab w:val="num" w:pos="643"/>
        </w:tabs>
        <w:ind w:left="643" w:hanging="360"/>
      </w:pPr>
    </w:lvl>
  </w:abstractNum>
  <w:abstractNum w:abstractNumId="4">
    <w:nsid w:val="FFFFFF80"/>
    <w:multiLevelType w:val="singleLevel"/>
    <w:tmpl w:val="692C59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E2228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28C93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A8583E"/>
    <w:lvl w:ilvl="0">
      <w:start w:val="1"/>
      <w:numFmt w:val="bullet"/>
      <w:lvlText w:val=""/>
      <w:lvlJc w:val="left"/>
      <w:pPr>
        <w:tabs>
          <w:tab w:val="num" w:pos="643"/>
        </w:tabs>
        <w:ind w:left="643" w:hanging="360"/>
      </w:pPr>
      <w:rPr>
        <w:rFonts w:ascii="Symbol" w:hAnsi="Symbol" w:hint="default"/>
      </w:rPr>
    </w:lvl>
  </w:abstractNum>
  <w:abstractNum w:abstractNumId="8">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D06232"/>
    <w:multiLevelType w:val="multilevel"/>
    <w:tmpl w:val="AA8C6B54"/>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nsid w:val="3E92180C"/>
    <w:multiLevelType w:val="hybridMultilevel"/>
    <w:tmpl w:val="21345354"/>
    <w:lvl w:ilvl="0" w:tplc="4C2E12C6">
      <w:start w:val="1"/>
      <w:numFmt w:val="decimal"/>
      <w:lvlText w:val="1.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6E4F79"/>
    <w:multiLevelType w:val="hybridMultilevel"/>
    <w:tmpl w:val="2B2C958E"/>
    <w:lvl w:ilvl="0" w:tplc="15F84626">
      <w:start w:val="1"/>
      <w:numFmt w:val="decimal"/>
      <w:pStyle w:val="Balk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12"/>
  </w:num>
  <w:num w:numId="5">
    <w:abstractNumId w:val="13"/>
  </w:num>
  <w:num w:numId="6">
    <w:abstractNumId w:val="9"/>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GB" w:vendorID="64" w:dllVersion="131078" w:nlCheck="1" w:checkStyle="0"/>
  <w:attachedTemplate r:id="rId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1B"/>
    <w:rsid w:val="0002134B"/>
    <w:rsid w:val="00033911"/>
    <w:rsid w:val="00034FE7"/>
    <w:rsid w:val="00042F12"/>
    <w:rsid w:val="00045ED7"/>
    <w:rsid w:val="000916A9"/>
    <w:rsid w:val="00097762"/>
    <w:rsid w:val="000A4FAA"/>
    <w:rsid w:val="001107E2"/>
    <w:rsid w:val="001271D1"/>
    <w:rsid w:val="0015381B"/>
    <w:rsid w:val="0016139E"/>
    <w:rsid w:val="001A2092"/>
    <w:rsid w:val="001B59DD"/>
    <w:rsid w:val="002038A0"/>
    <w:rsid w:val="00210AE5"/>
    <w:rsid w:val="00216C0C"/>
    <w:rsid w:val="002210C2"/>
    <w:rsid w:val="0025403C"/>
    <w:rsid w:val="00262915"/>
    <w:rsid w:val="00284001"/>
    <w:rsid w:val="002B10D7"/>
    <w:rsid w:val="002C300F"/>
    <w:rsid w:val="0039185D"/>
    <w:rsid w:val="003D7457"/>
    <w:rsid w:val="004132FD"/>
    <w:rsid w:val="00427954"/>
    <w:rsid w:val="00456D02"/>
    <w:rsid w:val="004D321A"/>
    <w:rsid w:val="004D5433"/>
    <w:rsid w:val="004E3C9E"/>
    <w:rsid w:val="00520525"/>
    <w:rsid w:val="0053092A"/>
    <w:rsid w:val="00545819"/>
    <w:rsid w:val="00580C5F"/>
    <w:rsid w:val="00580DEF"/>
    <w:rsid w:val="0059679B"/>
    <w:rsid w:val="005A678F"/>
    <w:rsid w:val="005C0B90"/>
    <w:rsid w:val="005E0754"/>
    <w:rsid w:val="0061382C"/>
    <w:rsid w:val="00614670"/>
    <w:rsid w:val="00626FC1"/>
    <w:rsid w:val="00653625"/>
    <w:rsid w:val="00665AAD"/>
    <w:rsid w:val="00682E92"/>
    <w:rsid w:val="00683CD5"/>
    <w:rsid w:val="006A36CD"/>
    <w:rsid w:val="006F217B"/>
    <w:rsid w:val="007032CF"/>
    <w:rsid w:val="00710A07"/>
    <w:rsid w:val="0073646B"/>
    <w:rsid w:val="00736A5D"/>
    <w:rsid w:val="007616D6"/>
    <w:rsid w:val="0077697A"/>
    <w:rsid w:val="00782693"/>
    <w:rsid w:val="00787378"/>
    <w:rsid w:val="007909CB"/>
    <w:rsid w:val="007A0494"/>
    <w:rsid w:val="007B1E92"/>
    <w:rsid w:val="007C42BA"/>
    <w:rsid w:val="007E2884"/>
    <w:rsid w:val="00817CFF"/>
    <w:rsid w:val="008254FE"/>
    <w:rsid w:val="00825CE4"/>
    <w:rsid w:val="00850A62"/>
    <w:rsid w:val="00882B35"/>
    <w:rsid w:val="008B35B9"/>
    <w:rsid w:val="008D570D"/>
    <w:rsid w:val="008F1D27"/>
    <w:rsid w:val="008F1D43"/>
    <w:rsid w:val="00902A38"/>
    <w:rsid w:val="00914F9B"/>
    <w:rsid w:val="009712B5"/>
    <w:rsid w:val="009A0245"/>
    <w:rsid w:val="009A247B"/>
    <w:rsid w:val="009E3025"/>
    <w:rsid w:val="009F6B40"/>
    <w:rsid w:val="00A422F5"/>
    <w:rsid w:val="00A56803"/>
    <w:rsid w:val="00A613BA"/>
    <w:rsid w:val="00A73598"/>
    <w:rsid w:val="00A919AE"/>
    <w:rsid w:val="00A9556A"/>
    <w:rsid w:val="00AB5097"/>
    <w:rsid w:val="00AC0182"/>
    <w:rsid w:val="00AE54B8"/>
    <w:rsid w:val="00AF7B37"/>
    <w:rsid w:val="00B46C03"/>
    <w:rsid w:val="00B67B70"/>
    <w:rsid w:val="00B97D8B"/>
    <w:rsid w:val="00BB4EAF"/>
    <w:rsid w:val="00BD0910"/>
    <w:rsid w:val="00BD6E3B"/>
    <w:rsid w:val="00C0793D"/>
    <w:rsid w:val="00C152F5"/>
    <w:rsid w:val="00C24067"/>
    <w:rsid w:val="00C25A11"/>
    <w:rsid w:val="00C43585"/>
    <w:rsid w:val="00C671B3"/>
    <w:rsid w:val="00C724CE"/>
    <w:rsid w:val="00C93653"/>
    <w:rsid w:val="00C9656E"/>
    <w:rsid w:val="00CA6EC5"/>
    <w:rsid w:val="00CB0DDC"/>
    <w:rsid w:val="00CD5DEC"/>
    <w:rsid w:val="00D76727"/>
    <w:rsid w:val="00D933B1"/>
    <w:rsid w:val="00DA15E4"/>
    <w:rsid w:val="00DA276D"/>
    <w:rsid w:val="00DD45DD"/>
    <w:rsid w:val="00E04CAB"/>
    <w:rsid w:val="00E4569B"/>
    <w:rsid w:val="00EA7B55"/>
    <w:rsid w:val="00EC4325"/>
    <w:rsid w:val="00F461A5"/>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709122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56A"/>
    <w:rPr>
      <w:sz w:val="24"/>
      <w:szCs w:val="24"/>
    </w:rPr>
  </w:style>
  <w:style w:type="paragraph" w:styleId="Balk1">
    <w:name w:val="heading 1"/>
    <w:next w:val="GvdeMetni"/>
    <w:autoRedefine/>
    <w:qFormat/>
    <w:rsid w:val="004D321A"/>
    <w:pPr>
      <w:keepNext/>
      <w:spacing w:before="200" w:after="100" w:line="280" w:lineRule="atLeast"/>
      <w:ind w:left="360" w:hanging="360"/>
      <w:outlineLvl w:val="0"/>
    </w:pPr>
    <w:rPr>
      <w:b/>
      <w:color w:val="4F81BD"/>
      <w:spacing w:val="10"/>
      <w:sz w:val="28"/>
      <w:szCs w:val="24"/>
      <w:lang w:val="en-US" w:eastAsia="en-US"/>
    </w:rPr>
  </w:style>
  <w:style w:type="paragraph" w:styleId="Balk2">
    <w:name w:val="heading 2"/>
    <w:next w:val="GvdeMetni"/>
    <w:autoRedefine/>
    <w:qFormat/>
    <w:rsid w:val="00626FC1"/>
    <w:pPr>
      <w:keepNext/>
      <w:numPr>
        <w:numId w:val="2"/>
      </w:numPr>
      <w:spacing w:before="220" w:after="220"/>
      <w:outlineLvl w:val="1"/>
    </w:pPr>
    <w:rPr>
      <w:b/>
      <w:color w:val="4F81BD"/>
      <w:spacing w:val="10"/>
      <w:kern w:val="28"/>
      <w:sz w:val="24"/>
      <w:lang w:eastAsia="en-US"/>
    </w:rPr>
  </w:style>
  <w:style w:type="paragraph" w:styleId="Balk3">
    <w:name w:val="heading 3"/>
    <w:next w:val="GvdeMetni"/>
    <w:autoRedefine/>
    <w:qFormat/>
    <w:rsid w:val="00F461A5"/>
    <w:pPr>
      <w:keepNext/>
      <w:spacing w:before="100" w:after="40"/>
      <w:outlineLvl w:val="2"/>
    </w:pPr>
    <w:rPr>
      <w:bCs/>
      <w:color w:val="4F81BD"/>
      <w:spacing w:val="10"/>
      <w:kern w:val="28"/>
      <w:sz w:val="22"/>
      <w:szCs w:val="22"/>
      <w:lang w:eastAsia="en-US"/>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i/>
      <w:spacing w:val="-4"/>
      <w:kern w:val="28"/>
    </w:rPr>
  </w:style>
  <w:style w:type="paragraph" w:styleId="Balk6">
    <w:name w:val="heading 6"/>
    <w:basedOn w:val="Normal"/>
    <w:next w:val="GvdeMetni"/>
    <w:qFormat/>
    <w:rsid w:val="006A36CD"/>
    <w:pPr>
      <w:keepNext/>
      <w:keepLines/>
      <w:spacing w:before="140" w:line="220" w:lineRule="atLeast"/>
      <w:outlineLvl w:val="5"/>
    </w:pPr>
    <w:rPr>
      <w:i/>
      <w:spacing w:val="-4"/>
      <w:kern w:val="28"/>
    </w:rPr>
  </w:style>
  <w:style w:type="paragraph" w:styleId="Balk7">
    <w:name w:val="heading 7"/>
    <w:basedOn w:val="Normal"/>
    <w:next w:val="GvdeMetni"/>
    <w:qFormat/>
    <w:rsid w:val="006A36CD"/>
    <w:pPr>
      <w:keepNext/>
      <w:keepLines/>
      <w:spacing w:before="140" w:line="220" w:lineRule="atLeast"/>
      <w:outlineLvl w:val="6"/>
    </w:pPr>
    <w:rPr>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8D570D"/>
    <w:pPr>
      <w:spacing w:after="200" w:line="240" w:lineRule="exact"/>
    </w:pPr>
    <w:rPr>
      <w:rFonts w:ascii="Verdana" w:hAnsi="Verdana"/>
      <w:spacing w:val="10"/>
      <w:sz w:val="16"/>
    </w:rPr>
  </w:style>
  <w:style w:type="character" w:customStyle="1" w:styleId="GvdeMetniChar">
    <w:name w:val="Gövde Metni Char"/>
    <w:link w:val="GvdeMetni"/>
    <w:rsid w:val="008D570D"/>
    <w:rPr>
      <w:rFonts w:ascii="Verdana" w:hAnsi="Verdana"/>
      <w:color w:val="000000"/>
      <w:spacing w:val="10"/>
      <w:sz w:val="16"/>
      <w:lang w:val="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5"/>
      </w:numPr>
      <w:spacing w:after="120" w:line="240" w:lineRule="exact"/>
    </w:pPr>
    <w:rPr>
      <w:spacing w:val="10"/>
    </w:rPr>
  </w:style>
  <w:style w:type="paragraph" w:styleId="ListeNumaras">
    <w:name w:val="List Number"/>
    <w:basedOn w:val="Normal"/>
    <w:autoRedefine/>
    <w:rsid w:val="00A422F5"/>
    <w:pPr>
      <w:numPr>
        <w:numId w:val="1"/>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Theme="minorHAnsi" w:hAnsiTheme="minorHAnsi"/>
      <w:b/>
      <w:sz w:val="22"/>
      <w:szCs w:val="22"/>
    </w:rPr>
  </w:style>
  <w:style w:type="paragraph" w:styleId="T2">
    <w:name w:val="toc 2"/>
    <w:basedOn w:val="Normal"/>
    <w:uiPriority w:val="39"/>
    <w:rsid w:val="00736A5D"/>
    <w:pPr>
      <w:ind w:left="240"/>
    </w:pPr>
    <w:rPr>
      <w:rFonts w:asciiTheme="minorHAnsi" w:hAnsiTheme="minorHAnsi"/>
      <w:i/>
      <w:sz w:val="22"/>
      <w:szCs w:val="22"/>
    </w:rPr>
  </w:style>
  <w:style w:type="paragraph" w:styleId="T3">
    <w:name w:val="toc 3"/>
    <w:basedOn w:val="Normal"/>
    <w:uiPriority w:val="39"/>
    <w:rsid w:val="00736A5D"/>
    <w:pPr>
      <w:ind w:left="480"/>
    </w:pPr>
    <w:rPr>
      <w:rFonts w:asciiTheme="minorHAnsi" w:hAnsiTheme="minorHAnsi"/>
      <w:sz w:val="22"/>
      <w:szCs w:val="22"/>
    </w:rPr>
  </w:style>
  <w:style w:type="paragraph" w:styleId="T4">
    <w:name w:val="toc 4"/>
    <w:basedOn w:val="Normal"/>
    <w:semiHidden/>
    <w:rsid w:val="00736A5D"/>
    <w:pPr>
      <w:ind w:left="720"/>
    </w:pPr>
    <w:rPr>
      <w:rFonts w:asciiTheme="minorHAnsi" w:hAnsiTheme="minorHAnsi"/>
      <w:sz w:val="20"/>
      <w:szCs w:val="20"/>
    </w:rPr>
  </w:style>
  <w:style w:type="paragraph" w:styleId="T5">
    <w:name w:val="toc 5"/>
    <w:basedOn w:val="Normal"/>
    <w:semiHidden/>
    <w:rsid w:val="00736A5D"/>
    <w:pPr>
      <w:ind w:left="960"/>
    </w:pPr>
    <w:rPr>
      <w:rFonts w:asciiTheme="minorHAnsi" w:hAnsiTheme="minorHAnsi"/>
      <w:sz w:val="20"/>
      <w:szCs w:val="20"/>
    </w:rPr>
  </w:style>
  <w:style w:type="paragraph" w:styleId="AltBilgi">
    <w:name w:val="footer"/>
    <w:basedOn w:val="Normal"/>
    <w:link w:val="AltBilgiChar"/>
    <w:uiPriority w:val="99"/>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link w:val="AklamaMetniChar"/>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onMetni">
    <w:name w:val="Balloon Text"/>
    <w:basedOn w:val="Normal"/>
    <w:semiHidden/>
    <w:rsid w:val="006F217B"/>
    <w:rPr>
      <w:rFonts w:cs="Tahoma"/>
      <w:sz w:val="16"/>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Bal">
    <w:name w:val="TOC Heading"/>
    <w:basedOn w:val="Balk1"/>
    <w:next w:val="Normal"/>
    <w:uiPriority w:val="39"/>
    <w:qFormat/>
    <w:rsid w:val="00817CFF"/>
    <w:pPr>
      <w:keepLines/>
      <w:spacing w:before="480" w:after="0" w:line="276" w:lineRule="auto"/>
      <w:outlineLvl w:val="9"/>
    </w:pPr>
    <w:rPr>
      <w:rFonts w:ascii="Cambria" w:hAnsi="Cambria"/>
      <w:bCs/>
      <w:color w:val="365F91"/>
      <w:spacing w:val="0"/>
      <w:szCs w:val="28"/>
    </w:rPr>
  </w:style>
  <w:style w:type="character" w:styleId="Kpr">
    <w:name w:val="Hyperlink"/>
    <w:uiPriority w:val="99"/>
    <w:unhideWhenUsed/>
    <w:rsid w:val="00817CFF"/>
    <w:rPr>
      <w:color w:val="0000FF"/>
      <w:u w:val="single"/>
    </w:rPr>
  </w:style>
  <w:style w:type="paragraph" w:customStyle="1" w:styleId="TOCTitle">
    <w:name w:val="TOC Title"/>
    <w:autoRedefine/>
    <w:rsid w:val="0015381B"/>
    <w:rPr>
      <w:rFonts w:ascii="Tahoma" w:hAnsi="Tahoma"/>
      <w:b/>
      <w:spacing w:val="-4"/>
      <w:sz w:val="28"/>
      <w:lang w:val="en-US" w:eastAsia="en-US"/>
    </w:rPr>
  </w:style>
  <w:style w:type="paragraph" w:customStyle="1" w:styleId="ListReference">
    <w:name w:val="List Reference"/>
    <w:basedOn w:val="ListeNumaras"/>
    <w:next w:val="GvdeMetni"/>
    <w:autoRedefine/>
    <w:rsid w:val="00A422F5"/>
    <w:pPr>
      <w:numPr>
        <w:numId w:val="4"/>
      </w:numPr>
      <w:ind w:left="360"/>
    </w:pPr>
    <w:rPr>
      <w:rFonts w:ascii="Tahoma" w:hAnsi="Tahoma"/>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ltBilgiChar">
    <w:name w:val="Alt Bilgi Char"/>
    <w:link w:val="AltBilgi"/>
    <w:uiPriority w:val="99"/>
    <w:rsid w:val="0015381B"/>
    <w:rPr>
      <w:rFonts w:ascii="Verdana" w:hAnsi="Verdana"/>
      <w:sz w:val="16"/>
      <w:lang w:val="en-US"/>
    </w:rPr>
  </w:style>
  <w:style w:type="paragraph" w:styleId="ListeParagraf">
    <w:name w:val="List Paragraph"/>
    <w:basedOn w:val="Normal"/>
    <w:uiPriority w:val="34"/>
    <w:qFormat/>
    <w:rsid w:val="0015381B"/>
    <w:pPr>
      <w:spacing w:after="200" w:line="276" w:lineRule="auto"/>
      <w:ind w:left="720"/>
      <w:contextualSpacing/>
    </w:pPr>
    <w:rPr>
      <w:rFonts w:ascii="Calibri" w:eastAsia="Calibri" w:hAnsi="Calibri"/>
      <w:sz w:val="22"/>
      <w:szCs w:val="22"/>
    </w:rPr>
  </w:style>
  <w:style w:type="character" w:styleId="Gl">
    <w:name w:val="Strong"/>
    <w:qFormat/>
    <w:rsid w:val="00C9656E"/>
    <w:rPr>
      <w:b/>
      <w:bCs/>
    </w:rPr>
  </w:style>
  <w:style w:type="character" w:customStyle="1" w:styleId="AklamaMetniChar">
    <w:name w:val="Açıklama Metni Char"/>
    <w:link w:val="AklamaMetni"/>
    <w:semiHidden/>
    <w:rsid w:val="00C9656E"/>
    <w:rPr>
      <w:sz w:val="24"/>
      <w:lang w:val="en-US"/>
    </w:rPr>
  </w:style>
  <w:style w:type="character" w:customStyle="1" w:styleId="apple-converted-space">
    <w:name w:val="apple-converted-space"/>
    <w:rsid w:val="00216C0C"/>
  </w:style>
  <w:style w:type="character" w:customStyle="1" w:styleId="css-truncate">
    <w:name w:val="css-truncate"/>
    <w:rsid w:val="00AF7B37"/>
  </w:style>
  <w:style w:type="character" w:customStyle="1" w:styleId="pl-c">
    <w:name w:val="pl-c"/>
    <w:rsid w:val="00A9556A"/>
  </w:style>
  <w:style w:type="character" w:customStyle="1" w:styleId="pl-ent">
    <w:name w:val="pl-ent"/>
    <w:rsid w:val="00A9556A"/>
  </w:style>
  <w:style w:type="character" w:customStyle="1" w:styleId="pl-k">
    <w:name w:val="pl-k"/>
    <w:rsid w:val="00A9556A"/>
  </w:style>
  <w:style w:type="character" w:customStyle="1" w:styleId="pl-en">
    <w:name w:val="pl-en"/>
    <w:rsid w:val="00A9556A"/>
  </w:style>
  <w:style w:type="character" w:customStyle="1" w:styleId="pl-e">
    <w:name w:val="pl-e"/>
    <w:rsid w:val="00A9556A"/>
  </w:style>
  <w:style w:type="character" w:customStyle="1" w:styleId="pl-s">
    <w:name w:val="pl-s"/>
    <w:rsid w:val="00A9556A"/>
  </w:style>
  <w:style w:type="character" w:customStyle="1" w:styleId="pl-pds">
    <w:name w:val="pl-pds"/>
    <w:rsid w:val="00A9556A"/>
  </w:style>
  <w:style w:type="character" w:customStyle="1" w:styleId="pl-smi">
    <w:name w:val="pl-smi"/>
    <w:rsid w:val="00A9556A"/>
  </w:style>
  <w:style w:type="paragraph" w:styleId="NormalWeb">
    <w:name w:val="Normal (Web)"/>
    <w:basedOn w:val="Normal"/>
    <w:uiPriority w:val="99"/>
    <w:unhideWhenUsed/>
    <w:rsid w:val="00520525"/>
    <w:pPr>
      <w:spacing w:before="100" w:beforeAutospacing="1" w:after="100" w:afterAutospacing="1"/>
    </w:pPr>
  </w:style>
  <w:style w:type="paragraph" w:styleId="T6">
    <w:name w:val="toc 6"/>
    <w:basedOn w:val="Normal"/>
    <w:next w:val="Normal"/>
    <w:autoRedefine/>
    <w:unhideWhenUsed/>
    <w:rsid w:val="00F461A5"/>
    <w:pPr>
      <w:ind w:left="1200"/>
    </w:pPr>
    <w:rPr>
      <w:rFonts w:asciiTheme="minorHAnsi" w:hAnsiTheme="minorHAnsi"/>
      <w:sz w:val="20"/>
      <w:szCs w:val="20"/>
    </w:rPr>
  </w:style>
  <w:style w:type="paragraph" w:styleId="T7">
    <w:name w:val="toc 7"/>
    <w:basedOn w:val="Normal"/>
    <w:next w:val="Normal"/>
    <w:autoRedefine/>
    <w:unhideWhenUsed/>
    <w:rsid w:val="00F461A5"/>
    <w:pPr>
      <w:ind w:left="1440"/>
    </w:pPr>
    <w:rPr>
      <w:rFonts w:asciiTheme="minorHAnsi" w:hAnsiTheme="minorHAnsi"/>
      <w:sz w:val="20"/>
      <w:szCs w:val="20"/>
    </w:rPr>
  </w:style>
  <w:style w:type="paragraph" w:styleId="T8">
    <w:name w:val="toc 8"/>
    <w:basedOn w:val="Normal"/>
    <w:next w:val="Normal"/>
    <w:autoRedefine/>
    <w:unhideWhenUsed/>
    <w:rsid w:val="00F461A5"/>
    <w:pPr>
      <w:ind w:left="1680"/>
    </w:pPr>
    <w:rPr>
      <w:rFonts w:asciiTheme="minorHAnsi" w:hAnsiTheme="minorHAnsi"/>
      <w:sz w:val="20"/>
      <w:szCs w:val="20"/>
    </w:rPr>
  </w:style>
  <w:style w:type="paragraph" w:styleId="T9">
    <w:name w:val="toc 9"/>
    <w:basedOn w:val="Normal"/>
    <w:next w:val="Normal"/>
    <w:autoRedefine/>
    <w:unhideWhenUsed/>
    <w:rsid w:val="00F461A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1064">
      <w:bodyDiv w:val="1"/>
      <w:marLeft w:val="0"/>
      <w:marRight w:val="0"/>
      <w:marTop w:val="0"/>
      <w:marBottom w:val="0"/>
      <w:divBdr>
        <w:top w:val="none" w:sz="0" w:space="0" w:color="auto"/>
        <w:left w:val="none" w:sz="0" w:space="0" w:color="auto"/>
        <w:bottom w:val="none" w:sz="0" w:space="0" w:color="auto"/>
        <w:right w:val="none" w:sz="0" w:space="0" w:color="auto"/>
      </w:divBdr>
    </w:div>
    <w:div w:id="45106414">
      <w:bodyDiv w:val="1"/>
      <w:marLeft w:val="0"/>
      <w:marRight w:val="0"/>
      <w:marTop w:val="0"/>
      <w:marBottom w:val="0"/>
      <w:divBdr>
        <w:top w:val="none" w:sz="0" w:space="0" w:color="auto"/>
        <w:left w:val="none" w:sz="0" w:space="0" w:color="auto"/>
        <w:bottom w:val="none" w:sz="0" w:space="0" w:color="auto"/>
        <w:right w:val="none" w:sz="0" w:space="0" w:color="auto"/>
      </w:divBdr>
    </w:div>
    <w:div w:id="400447750">
      <w:bodyDiv w:val="1"/>
      <w:marLeft w:val="0"/>
      <w:marRight w:val="0"/>
      <w:marTop w:val="0"/>
      <w:marBottom w:val="0"/>
      <w:divBdr>
        <w:top w:val="none" w:sz="0" w:space="0" w:color="auto"/>
        <w:left w:val="none" w:sz="0" w:space="0" w:color="auto"/>
        <w:bottom w:val="none" w:sz="0" w:space="0" w:color="auto"/>
        <w:right w:val="none" w:sz="0" w:space="0" w:color="auto"/>
      </w:divBdr>
    </w:div>
    <w:div w:id="469712877">
      <w:bodyDiv w:val="1"/>
      <w:marLeft w:val="0"/>
      <w:marRight w:val="0"/>
      <w:marTop w:val="0"/>
      <w:marBottom w:val="0"/>
      <w:divBdr>
        <w:top w:val="none" w:sz="0" w:space="0" w:color="auto"/>
        <w:left w:val="none" w:sz="0" w:space="0" w:color="auto"/>
        <w:bottom w:val="none" w:sz="0" w:space="0" w:color="auto"/>
        <w:right w:val="none" w:sz="0" w:space="0" w:color="auto"/>
      </w:divBdr>
    </w:div>
    <w:div w:id="513963384">
      <w:bodyDiv w:val="1"/>
      <w:marLeft w:val="0"/>
      <w:marRight w:val="0"/>
      <w:marTop w:val="0"/>
      <w:marBottom w:val="0"/>
      <w:divBdr>
        <w:top w:val="none" w:sz="0" w:space="0" w:color="auto"/>
        <w:left w:val="none" w:sz="0" w:space="0" w:color="auto"/>
        <w:bottom w:val="none" w:sz="0" w:space="0" w:color="auto"/>
        <w:right w:val="none" w:sz="0" w:space="0" w:color="auto"/>
      </w:divBdr>
    </w:div>
    <w:div w:id="742027323">
      <w:bodyDiv w:val="1"/>
      <w:marLeft w:val="0"/>
      <w:marRight w:val="0"/>
      <w:marTop w:val="0"/>
      <w:marBottom w:val="0"/>
      <w:divBdr>
        <w:top w:val="none" w:sz="0" w:space="0" w:color="auto"/>
        <w:left w:val="none" w:sz="0" w:space="0" w:color="auto"/>
        <w:bottom w:val="none" w:sz="0" w:space="0" w:color="auto"/>
        <w:right w:val="none" w:sz="0" w:space="0" w:color="auto"/>
      </w:divBdr>
    </w:div>
    <w:div w:id="829634206">
      <w:bodyDiv w:val="1"/>
      <w:marLeft w:val="0"/>
      <w:marRight w:val="0"/>
      <w:marTop w:val="0"/>
      <w:marBottom w:val="0"/>
      <w:divBdr>
        <w:top w:val="none" w:sz="0" w:space="0" w:color="auto"/>
        <w:left w:val="none" w:sz="0" w:space="0" w:color="auto"/>
        <w:bottom w:val="none" w:sz="0" w:space="0" w:color="auto"/>
        <w:right w:val="none" w:sz="0" w:space="0" w:color="auto"/>
      </w:divBdr>
    </w:div>
    <w:div w:id="831264188">
      <w:bodyDiv w:val="1"/>
      <w:marLeft w:val="0"/>
      <w:marRight w:val="0"/>
      <w:marTop w:val="0"/>
      <w:marBottom w:val="0"/>
      <w:divBdr>
        <w:top w:val="none" w:sz="0" w:space="0" w:color="auto"/>
        <w:left w:val="none" w:sz="0" w:space="0" w:color="auto"/>
        <w:bottom w:val="none" w:sz="0" w:space="0" w:color="auto"/>
        <w:right w:val="none" w:sz="0" w:space="0" w:color="auto"/>
      </w:divBdr>
    </w:div>
    <w:div w:id="842932095">
      <w:bodyDiv w:val="1"/>
      <w:marLeft w:val="0"/>
      <w:marRight w:val="0"/>
      <w:marTop w:val="0"/>
      <w:marBottom w:val="0"/>
      <w:divBdr>
        <w:top w:val="none" w:sz="0" w:space="0" w:color="auto"/>
        <w:left w:val="none" w:sz="0" w:space="0" w:color="auto"/>
        <w:bottom w:val="none" w:sz="0" w:space="0" w:color="auto"/>
        <w:right w:val="none" w:sz="0" w:space="0" w:color="auto"/>
      </w:divBdr>
    </w:div>
    <w:div w:id="1003388197">
      <w:bodyDiv w:val="1"/>
      <w:marLeft w:val="0"/>
      <w:marRight w:val="0"/>
      <w:marTop w:val="0"/>
      <w:marBottom w:val="0"/>
      <w:divBdr>
        <w:top w:val="none" w:sz="0" w:space="0" w:color="auto"/>
        <w:left w:val="none" w:sz="0" w:space="0" w:color="auto"/>
        <w:bottom w:val="none" w:sz="0" w:space="0" w:color="auto"/>
        <w:right w:val="none" w:sz="0" w:space="0" w:color="auto"/>
      </w:divBdr>
    </w:div>
    <w:div w:id="1169098533">
      <w:bodyDiv w:val="1"/>
      <w:marLeft w:val="0"/>
      <w:marRight w:val="0"/>
      <w:marTop w:val="0"/>
      <w:marBottom w:val="0"/>
      <w:divBdr>
        <w:top w:val="none" w:sz="0" w:space="0" w:color="auto"/>
        <w:left w:val="none" w:sz="0" w:space="0" w:color="auto"/>
        <w:bottom w:val="none" w:sz="0" w:space="0" w:color="auto"/>
        <w:right w:val="none" w:sz="0" w:space="0" w:color="auto"/>
      </w:divBdr>
    </w:div>
    <w:div w:id="1484420754">
      <w:bodyDiv w:val="1"/>
      <w:marLeft w:val="0"/>
      <w:marRight w:val="0"/>
      <w:marTop w:val="0"/>
      <w:marBottom w:val="0"/>
      <w:divBdr>
        <w:top w:val="none" w:sz="0" w:space="0" w:color="auto"/>
        <w:left w:val="none" w:sz="0" w:space="0" w:color="auto"/>
        <w:bottom w:val="none" w:sz="0" w:space="0" w:color="auto"/>
        <w:right w:val="none" w:sz="0" w:space="0" w:color="auto"/>
      </w:divBdr>
    </w:div>
    <w:div w:id="1546330566">
      <w:bodyDiv w:val="1"/>
      <w:marLeft w:val="0"/>
      <w:marRight w:val="0"/>
      <w:marTop w:val="0"/>
      <w:marBottom w:val="0"/>
      <w:divBdr>
        <w:top w:val="none" w:sz="0" w:space="0" w:color="auto"/>
        <w:left w:val="none" w:sz="0" w:space="0" w:color="auto"/>
        <w:bottom w:val="none" w:sz="0" w:space="0" w:color="auto"/>
        <w:right w:val="none" w:sz="0" w:space="0" w:color="auto"/>
      </w:divBdr>
    </w:div>
    <w:div w:id="1723946517">
      <w:bodyDiv w:val="1"/>
      <w:marLeft w:val="0"/>
      <w:marRight w:val="0"/>
      <w:marTop w:val="0"/>
      <w:marBottom w:val="0"/>
      <w:divBdr>
        <w:top w:val="none" w:sz="0" w:space="0" w:color="auto"/>
        <w:left w:val="none" w:sz="0" w:space="0" w:color="auto"/>
        <w:bottom w:val="none" w:sz="0" w:space="0" w:color="auto"/>
        <w:right w:val="none" w:sz="0" w:space="0" w:color="auto"/>
      </w:divBdr>
    </w:div>
    <w:div w:id="1835409719">
      <w:bodyDiv w:val="1"/>
      <w:marLeft w:val="0"/>
      <w:marRight w:val="0"/>
      <w:marTop w:val="0"/>
      <w:marBottom w:val="0"/>
      <w:divBdr>
        <w:top w:val="none" w:sz="0" w:space="0" w:color="auto"/>
        <w:left w:val="none" w:sz="0" w:space="0" w:color="auto"/>
        <w:bottom w:val="none" w:sz="0" w:space="0" w:color="auto"/>
        <w:right w:val="none" w:sz="0" w:space="0" w:color="auto"/>
      </w:divBdr>
    </w:div>
    <w:div w:id="20436280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Vector_graphic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2D_computer_graphics" TargetMode="External"/><Relationship Id="rId10" Type="http://schemas.openxmlformats.org/officeDocument/2006/relationships/hyperlink" Target="https://en.wikipedia.org/wiki/3D_computer_graph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zgur:Desktop:CS492:report%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EBAD7-9A5F-DC44-B59D-19F72B0F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HD:Users:ozgur:Desktop:CS492:report (1).dot</Template>
  <TotalTime>162</TotalTime>
  <Pages>17</Pages>
  <Words>3734</Words>
  <Characters>21288</Characters>
  <Application>Microsoft Macintosh Word</Application>
  <DocSecurity>0</DocSecurity>
  <Lines>177</Lines>
  <Paragraphs>49</Paragraphs>
  <ScaleCrop>false</ScaleCrop>
  <HeadingPairs>
    <vt:vector size="2" baseType="variant">
      <vt:variant>
        <vt:lpstr>Başlık</vt:lpstr>
      </vt:variant>
      <vt:variant>
        <vt:i4>1</vt:i4>
      </vt:variant>
    </vt:vector>
  </HeadingPairs>
  <TitlesOfParts>
    <vt:vector size="1" baseType="lpstr">
      <vt:lpstr/>
    </vt:vector>
  </TitlesOfParts>
  <Manager/>
  <Company>Microsoft Corporation</Company>
  <LinksUpToDate>false</LinksUpToDate>
  <CharactersWithSpaces>24973</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dc:creator>
  <cp:keywords/>
  <dc:description/>
  <cp:lastModifiedBy>Microsoft Office Kullanıcısı</cp:lastModifiedBy>
  <cp:revision>7</cp:revision>
  <cp:lastPrinted>2003-09-29T06:09:00Z</cp:lastPrinted>
  <dcterms:created xsi:type="dcterms:W3CDTF">2016-02-12T16:07:00Z</dcterms:created>
  <dcterms:modified xsi:type="dcterms:W3CDTF">2016-02-15T20:11:00Z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